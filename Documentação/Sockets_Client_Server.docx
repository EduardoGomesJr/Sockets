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99C" w:rsidRPr="00A01A32" w:rsidRDefault="00C2499C" w:rsidP="00BD5095"/>
    <w:p w:rsidR="00F239F2" w:rsidRDefault="00F239F2" w:rsidP="00B37B2B">
      <w:pPr>
        <w:rPr>
          <w:rFonts w:asciiTheme="minorHAnsi" w:hAnsiTheme="minorHAnsi"/>
          <w:lang w:val="en-US"/>
        </w:rPr>
      </w:pP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D30A31" w:rsidP="00F239F2">
      <w:pPr>
        <w:rPr>
          <w:rFonts w:asciiTheme="minorHAnsi" w:hAnsiTheme="minorHAnsi"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472483" cy="2392071"/>
            <wp:effectExtent l="19050" t="0" r="4267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434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660CB3" w:rsidP="00F239F2">
      <w:pPr>
        <w:rPr>
          <w:rFonts w:asciiTheme="minorHAnsi" w:hAnsiTheme="minorHAnsi"/>
          <w:lang w:val="en-US"/>
        </w:rPr>
      </w:pPr>
      <w:r w:rsidRPr="00660CB3">
        <w:rPr>
          <w:rFonts w:ascii="Calibri" w:hAnsi="Calibri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6" type="#_x0000_t202" style="position:absolute;left:0;text-align:left;margin-left:-9.85pt;margin-top:11.65pt;width:531.45pt;height:31.25pt;z-index:2520222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" filled="f" stroked="f">
            <v:textbox>
              <w:txbxContent>
                <w:p w:rsidR="00F708A0" w:rsidRDefault="00D760A7" w:rsidP="00722A7F">
                  <w:pPr>
                    <w:ind w:left="709" w:firstLine="709"/>
                  </w:pPr>
                  <w:r w:rsidRPr="00D760A7">
                    <w:rPr>
                      <w:rFonts w:eastAsia="Times New Roman"/>
                      <w:b/>
                      <w:bCs/>
                      <w:iCs/>
                      <w:noProof/>
                      <w:color w:val="009ABD"/>
                      <w:sz w:val="40"/>
                      <w:szCs w:val="24"/>
                      <w:lang w:eastAsia="pt-BR"/>
                    </w:rPr>
                    <w:t>Copia de arquivos via SOCKETS (CLIENT/SERVER)</w:t>
                  </w:r>
                </w:p>
                <w:p w:rsidR="00F708A0" w:rsidRDefault="00F708A0" w:rsidP="00853BC9"/>
                <w:p w:rsidR="00F708A0" w:rsidRDefault="00F708A0" w:rsidP="00853BC9"/>
                <w:p w:rsidR="00F708A0" w:rsidRDefault="00F708A0" w:rsidP="00853BC9"/>
                <w:p w:rsidR="00F708A0" w:rsidRPr="00552A98" w:rsidRDefault="00F708A0" w:rsidP="00853BC9"/>
                <w:p w:rsidR="00F708A0" w:rsidRPr="007A692A" w:rsidRDefault="00F708A0" w:rsidP="00853BC9">
                  <w:pPr>
                    <w:pStyle w:val="Ttulo2"/>
                    <w:numPr>
                      <w:ilvl w:val="0"/>
                      <w:numId w:val="0"/>
                    </w:numPr>
                    <w:ind w:left="1145" w:hanging="578"/>
                    <w:rPr>
                      <w:lang w:val="pt-BR"/>
                    </w:rPr>
                  </w:pPr>
                  <w:r w:rsidRPr="007A692A">
                    <w:rPr>
                      <w:lang w:val="pt-BR"/>
                    </w:rPr>
                    <w:tab/>
                  </w:r>
                  <w:r w:rsidRPr="007A692A">
                    <w:rPr>
                      <w:lang w:val="pt-BR"/>
                    </w:rPr>
                    <w:tab/>
                  </w:r>
                </w:p>
                <w:p w:rsidR="00F708A0" w:rsidRDefault="00F708A0" w:rsidP="00853BC9"/>
                <w:p w:rsidR="00F708A0" w:rsidRDefault="00F708A0" w:rsidP="00853BC9"/>
                <w:p w:rsidR="00F708A0" w:rsidRDefault="00F708A0" w:rsidP="00853BC9"/>
                <w:p w:rsidR="00F708A0" w:rsidRPr="007A692A" w:rsidRDefault="00F708A0" w:rsidP="00853BC9">
                  <w:pPr>
                    <w:rPr>
                      <w:lang w:eastAsia="pt-BR"/>
                    </w:rPr>
                  </w:pPr>
                </w:p>
              </w:txbxContent>
            </v:textbox>
            <w10:wrap anchorx="margin"/>
          </v:shape>
        </w:pict>
      </w: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DF633B" w:rsidRPr="00DF633B" w:rsidRDefault="00660CB3" w:rsidP="00DF633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eastAsia="pt-BR"/>
        </w:rPr>
        <w:pict>
          <v:shape id="Text Box 24" o:spid="_x0000_s1027" type="#_x0000_t202" style="position:absolute;left:0;text-align:left;margin-left:143.75pt;margin-top:.6pt;width:267pt;height:21.95pt;z-index:25202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pOuQIAAMQ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" filled="f" stroked="f">
            <v:textbox>
              <w:txbxContent>
                <w:p w:rsidR="00F708A0" w:rsidRPr="008D7899" w:rsidRDefault="00F708A0" w:rsidP="00EC50A4">
                  <w:pPr>
                    <w:jc w:val="right"/>
                    <w:rPr>
                      <w:b/>
                      <w:color w:val="7F7F7F" w:themeColor="text1" w:themeTint="80"/>
                      <w:sz w:val="24"/>
                      <w:szCs w:val="32"/>
                    </w:rPr>
                  </w:pPr>
                  <w:r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 xml:space="preserve"> Eduardo Gomes Júnior</w:t>
                  </w:r>
                  <w:r w:rsidR="00D760A7"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 xml:space="preserve"> – </w:t>
                  </w:r>
                  <w:r w:rsidR="00574E4E"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>30</w:t>
                  </w:r>
                  <w:r w:rsidR="001859AA"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>/10/2022</w:t>
                  </w:r>
                </w:p>
              </w:txbxContent>
            </v:textbox>
          </v:shape>
        </w:pict>
      </w:r>
    </w:p>
    <w:p w:rsidR="00DF633B" w:rsidRDefault="00DF633B" w:rsidP="00DF633B">
      <w:pPr>
        <w:tabs>
          <w:tab w:val="left" w:pos="1924"/>
        </w:tabs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</w:p>
    <w:p w:rsidR="00B37B2B" w:rsidRPr="00B71428" w:rsidRDefault="001F3A6C" w:rsidP="00B37B2B">
      <w:r w:rsidRPr="00DF633B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314F21" w:rsidRDefault="000839FD" w:rsidP="00314F21">
      <w:pPr>
        <w:pStyle w:val="TOTVSTtulo2014"/>
        <w:jc w:val="left"/>
        <w:rPr>
          <w:sz w:val="28"/>
        </w:rPr>
      </w:pPr>
      <w:bookmarkStart w:id="0" w:name="_Toc381173452"/>
      <w:r w:rsidRPr="00314F21">
        <w:rPr>
          <w:sz w:val="28"/>
        </w:rPr>
        <w:t>Sumário</w:t>
      </w:r>
      <w:bookmarkEnd w:id="0"/>
    </w:p>
    <w:bookmarkStart w:id="1" w:name="_GoBack"/>
    <w:bookmarkEnd w:id="1"/>
    <w:p w:rsidR="001859AA" w:rsidRDefault="00660CB3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r w:rsidRPr="00660CB3">
        <w:rPr>
          <w:rStyle w:val="Hyperlink"/>
          <w:noProof/>
          <w:lang w:eastAsia="pt-BR"/>
        </w:rPr>
        <w:fldChar w:fldCharType="begin"/>
      </w:r>
      <w:r w:rsidR="000839FD" w:rsidRPr="00314F21">
        <w:rPr>
          <w:rStyle w:val="Hyperlink"/>
          <w:noProof/>
          <w:lang w:eastAsia="pt-BR"/>
        </w:rPr>
        <w:instrText xml:space="preserve"> TOC \o "1-3" \h \z \u </w:instrText>
      </w:r>
      <w:r w:rsidRPr="00660CB3">
        <w:rPr>
          <w:rStyle w:val="Hyperlink"/>
          <w:noProof/>
          <w:lang w:eastAsia="pt-BR"/>
        </w:rPr>
        <w:fldChar w:fldCharType="separate"/>
      </w:r>
      <w:hyperlink w:anchor="_Toc117960452" w:history="1">
        <w:r w:rsidR="001859AA" w:rsidRPr="00536689">
          <w:rPr>
            <w:rStyle w:val="Hyperlink"/>
            <w:noProof/>
          </w:rPr>
          <w:t>1.</w:t>
        </w:r>
        <w:r w:rsidR="001859AA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pt-BR"/>
          </w:rPr>
          <w:tab/>
        </w:r>
        <w:r w:rsidR="001859AA" w:rsidRPr="00536689">
          <w:rPr>
            <w:rStyle w:val="Hyperlink"/>
            <w:noProof/>
          </w:rPr>
          <w:t>Projeto:</w:t>
        </w:r>
        <w:r w:rsidR="001859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9AA">
          <w:rPr>
            <w:noProof/>
            <w:webHidden/>
          </w:rPr>
          <w:instrText xml:space="preserve"> PAGEREF _Toc117960452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59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59AA" w:rsidRDefault="00660CB3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117960453" w:history="1">
        <w:r w:rsidR="001859AA" w:rsidRPr="00536689">
          <w:rPr>
            <w:rStyle w:val="Hyperlink"/>
            <w:noProof/>
          </w:rPr>
          <w:t>2.</w:t>
        </w:r>
        <w:r w:rsidR="001859AA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pt-BR"/>
          </w:rPr>
          <w:tab/>
        </w:r>
        <w:r w:rsidR="001859AA" w:rsidRPr="00536689">
          <w:rPr>
            <w:rStyle w:val="Hyperlink"/>
            <w:noProof/>
          </w:rPr>
          <w:t>Instalação:</w:t>
        </w:r>
        <w:r w:rsidR="001859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9AA">
          <w:rPr>
            <w:noProof/>
            <w:webHidden/>
          </w:rPr>
          <w:instrText xml:space="preserve"> PAGEREF _Toc117960453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59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59AA" w:rsidRDefault="00660CB3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117960454" w:history="1">
        <w:r w:rsidR="001859AA" w:rsidRPr="00536689">
          <w:rPr>
            <w:rStyle w:val="Hyperlink"/>
            <w:noProof/>
          </w:rPr>
          <w:t>3.</w:t>
        </w:r>
        <w:r w:rsidR="001859AA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pt-BR"/>
          </w:rPr>
          <w:tab/>
        </w:r>
        <w:r w:rsidR="001859AA" w:rsidRPr="00536689">
          <w:rPr>
            <w:rStyle w:val="Hyperlink"/>
            <w:noProof/>
          </w:rPr>
          <w:t>Execução:</w:t>
        </w:r>
        <w:r w:rsidR="001859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9AA">
          <w:rPr>
            <w:noProof/>
            <w:webHidden/>
          </w:rPr>
          <w:instrText xml:space="preserve"> PAGEREF _Toc117960454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59A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7EC1" w:rsidRPr="00BC2B52" w:rsidRDefault="00660CB3" w:rsidP="00260108">
      <w:pPr>
        <w:pStyle w:val="Sumrio2"/>
        <w:rPr>
          <w:color w:val="518DD4"/>
        </w:rPr>
      </w:pPr>
      <w:r w:rsidRPr="00314F21">
        <w:rPr>
          <w:rStyle w:val="Hyperlink"/>
          <w:lang w:eastAsia="pt-BR"/>
        </w:rPr>
        <w:fldChar w:fldCharType="end"/>
      </w:r>
      <w:r w:rsidR="000839FD" w:rsidRPr="00AE4591">
        <w:br w:type="page"/>
      </w:r>
    </w:p>
    <w:p w:rsidR="00CA6CB8" w:rsidRDefault="00831AA3" w:rsidP="006D5833">
      <w:pPr>
        <w:pStyle w:val="Ttulo"/>
      </w:pPr>
      <w:bookmarkStart w:id="2" w:name="_Toc117960452"/>
      <w:r>
        <w:lastRenderedPageBreak/>
        <w:t>Projeto</w:t>
      </w:r>
      <w:r w:rsidR="00CA6CB8">
        <w:t>:</w:t>
      </w:r>
      <w:bookmarkEnd w:id="2"/>
    </w:p>
    <w:p w:rsidR="00C938E7" w:rsidRDefault="00C938E7" w:rsidP="00C938E7"/>
    <w:p w:rsidR="00C938E7" w:rsidRDefault="004A1A2B" w:rsidP="00C938E7">
      <w:pPr>
        <w:ind w:left="567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Aplicação para p</w:t>
      </w:r>
      <w:r w:rsidR="00C938E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ermit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ir</w:t>
      </w:r>
      <w:r w:rsidR="00C938E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copiar qualquer tipo de arquivo existente no servidor (SERVER) para qualquer máquina local. A configuração de </w:t>
      </w:r>
      <w:r w:rsidR="00802C1E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servidor</w:t>
      </w:r>
      <w:r w:rsidR="00C938E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 porta e pasta de origem/destino é definida através de configurações em arquivos INIS. Tanto a aplicação SERVER como o CLIENT possuem arquivos de configuração INIS e podem ser configurados de acordo com a necessidade. Toda solicitação feita pelo CLIENT será registrada no SERVER em arquivo de LOG. Esse arquivo será usado para acompanhamento das solicitações (requisições) e tratamento de possíveis erros.</w:t>
      </w:r>
      <w:r w:rsidR="00802C1E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Os arquivos disponíveis para copia são atualizados a cada solicitação ao SERVER e exibidas para o usuário em interface para que seja selecionado/escolhido o arquivo desejado.</w:t>
      </w:r>
    </w:p>
    <w:p w:rsidR="00C938E7" w:rsidRDefault="00C938E7" w:rsidP="00C938E7"/>
    <w:p w:rsidR="008C15F5" w:rsidRDefault="00FE0D07" w:rsidP="006D5833">
      <w:pPr>
        <w:pStyle w:val="Ttulo"/>
      </w:pPr>
      <w:bookmarkStart w:id="3" w:name="_Toc117960453"/>
      <w:r w:rsidRPr="00FE0D07">
        <w:t>Instalação</w:t>
      </w:r>
      <w:r w:rsidR="008C15F5">
        <w:t>:</w:t>
      </w:r>
      <w:bookmarkEnd w:id="3"/>
    </w:p>
    <w:p w:rsidR="00FE0D07" w:rsidRDefault="00FE0D07" w:rsidP="00FE0D07"/>
    <w:p w:rsidR="006405FF" w:rsidRDefault="00FE0D0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FE0D0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Tanto o </w:t>
      </w:r>
      <w:r w:rsidRPr="00FE0D07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BACK END</w:t>
      </w:r>
      <w:r w:rsidRPr="00FE0D0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como </w:t>
      </w:r>
      <w:r w:rsidRPr="00FE0D07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FRONT END</w:t>
      </w:r>
      <w:r w:rsidRPr="00FE0D0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é desenvolvido em </w:t>
      </w:r>
      <w:r w:rsidRPr="006405FF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PYTHON</w:t>
      </w:r>
      <w:r w:rsidRPr="00FE0D0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. 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A versão do </w:t>
      </w:r>
      <w:r w:rsidRPr="006405FF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PYTHON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usada é a 3.10, porém o mesmo funcionou </w:t>
      </w:r>
      <w:r w:rsidR="00802C1E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normalmente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nas versões 3.9 e 3.8. Para instalação/execução será necessário </w:t>
      </w:r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instalação do </w:t>
      </w:r>
      <w:r w:rsidRPr="006405FF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PYTHON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caso não exista. </w:t>
      </w:r>
    </w:p>
    <w:p w:rsidR="00A01BBC" w:rsidRDefault="00A01BBC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E0D07" w:rsidRPr="006405FF" w:rsidRDefault="00FE0D0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6405FF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DONWLOAD do PYTHON: </w:t>
      </w:r>
      <w:hyperlink r:id="rId9" w:history="1">
        <w:r w:rsidRPr="006405F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https://www.python.org/downloads/</w:t>
        </w:r>
      </w:hyperlink>
    </w:p>
    <w:p w:rsidR="00FE0D07" w:rsidRPr="006405FF" w:rsidRDefault="00FE0D0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</w:p>
    <w:p w:rsidR="006405FF" w:rsidRDefault="006405F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Aplicação desenvolvida para sistemas operacionais </w:t>
      </w:r>
      <w:r w:rsidRPr="006405FF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Windows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. No </w:t>
      </w:r>
      <w:r w:rsidRPr="006405FF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Linux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não foi testada. </w:t>
      </w:r>
    </w:p>
    <w:p w:rsidR="00151D26" w:rsidRDefault="00151D26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51D26" w:rsidRDefault="00151D26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A aplicação precisa de duas bibliotecas externas para o funcionamento. </w:t>
      </w:r>
    </w:p>
    <w:p w:rsidR="00151D26" w:rsidRDefault="00151D26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51D26" w:rsidRDefault="00151D26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- </w:t>
      </w:r>
      <w:proofErr w:type="spellStart"/>
      <w:r w:rsidRPr="00802C1E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configparser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(usada para leitura dos arquivos INIS) </w:t>
      </w:r>
    </w:p>
    <w:p w:rsidR="00151D26" w:rsidRDefault="00151D26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- </w:t>
      </w:r>
      <w:r w:rsidRPr="00802C1E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pywin32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(usada para criação/instalação do serviço no Windows)</w:t>
      </w:r>
    </w:p>
    <w:p w:rsidR="0029192A" w:rsidRDefault="0029192A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9192A" w:rsidRDefault="0029192A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Detalhes no arquivo: </w:t>
      </w:r>
      <w:r w:rsidRPr="00802C1E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requirements.txt</w:t>
      </w:r>
    </w:p>
    <w:p w:rsidR="00151D26" w:rsidRDefault="00151D26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51D26" w:rsidRDefault="00151D26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Para instalar </w:t>
      </w:r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ambas utilizar</w:t>
      </w:r>
      <w:r w:rsidR="0029192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PIP</w:t>
      </w:r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: </w:t>
      </w:r>
      <w:r w:rsidR="0029192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acesse o </w:t>
      </w:r>
      <w:r w:rsidR="00802C1E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PROMPT </w:t>
      </w:r>
      <w:r w:rsidR="0029192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de comando (como administrador) e execute os comandos abaixo:</w:t>
      </w:r>
    </w:p>
    <w:p w:rsidR="00151D26" w:rsidRDefault="00151D26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51D26" w:rsidRPr="00802C1E" w:rsidRDefault="00151D26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proofErr w:type="gramStart"/>
      <w:r w:rsidRPr="00802C1E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pip</w:t>
      </w:r>
      <w:proofErr w:type="gramEnd"/>
      <w:r w:rsidRPr="00802C1E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install </w:t>
      </w:r>
      <w:proofErr w:type="spellStart"/>
      <w:r w:rsidRPr="00802C1E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configparser</w:t>
      </w:r>
      <w:proofErr w:type="spellEnd"/>
      <w:r w:rsidRPr="00802C1E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</w:t>
      </w:r>
    </w:p>
    <w:p w:rsidR="00151D26" w:rsidRPr="00802C1E" w:rsidRDefault="00151D26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proofErr w:type="gramStart"/>
      <w:r w:rsidRPr="00802C1E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pip</w:t>
      </w:r>
      <w:proofErr w:type="gramEnd"/>
      <w:r w:rsidRPr="00802C1E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install pywin32</w:t>
      </w:r>
    </w:p>
    <w:p w:rsidR="0029192A" w:rsidRPr="00802C1E" w:rsidRDefault="0029192A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</w:p>
    <w:p w:rsidR="0029192A" w:rsidRDefault="000D7DF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lastRenderedPageBreak/>
        <w:drawing>
          <wp:inline distT="0" distB="0" distL="0" distR="0">
            <wp:extent cx="6661150" cy="3587750"/>
            <wp:effectExtent l="19050" t="0" r="6350" b="0"/>
            <wp:docPr id="1" name="Imagem 0" descr="Figur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2A" w:rsidRDefault="0029192A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51D26" w:rsidRDefault="00151D26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51D26" w:rsidRDefault="00151D26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6405FF" w:rsidRDefault="006405F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Após o</w:t>
      </w:r>
      <w:r w:rsidR="00151D26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pré-requisito</w:t>
      </w:r>
      <w:r w:rsidR="00151D26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acima realizar o clone do repositório: </w:t>
      </w:r>
      <w:hyperlink r:id="rId11" w:history="1">
        <w:r w:rsidRPr="00D828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https://github.com/EduardoGomesJr/Sockets</w:t>
        </w:r>
      </w:hyperlink>
    </w:p>
    <w:p w:rsidR="006405FF" w:rsidRDefault="006405F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6405FF" w:rsidRDefault="006405F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Como a aplicação é divida em duas partes</w:t>
      </w:r>
      <w:r w:rsidR="00802C1E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: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</w:t>
      </w:r>
      <w:r w:rsidR="00802C1E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SERVIDOR e CLIENTE após descompactar o arquivo serão necessários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realizar a instalação/configuração em duas etapas.</w:t>
      </w:r>
    </w:p>
    <w:p w:rsidR="00F85237" w:rsidRDefault="00F8523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85237" w:rsidRDefault="00F8523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85237" w:rsidRDefault="00F8523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85237" w:rsidRDefault="00F8523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85237" w:rsidRDefault="00F8523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85237" w:rsidRDefault="00F8523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6405FF" w:rsidRDefault="006405F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591EAA" w:rsidRDefault="006405FF" w:rsidP="00192F1F">
      <w:pPr>
        <w:pStyle w:val="PargrafodaLista"/>
        <w:numPr>
          <w:ilvl w:val="0"/>
          <w:numId w:val="40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192F1F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Servidor (SERVER):</w:t>
      </w:r>
      <w:r w:rsidR="00D41F8C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</w:t>
      </w:r>
    </w:p>
    <w:p w:rsidR="00591EAA" w:rsidRDefault="00591EAA" w:rsidP="00591EAA">
      <w:pPr>
        <w:pStyle w:val="PargrafodaLista"/>
        <w:ind w:left="249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6405FF" w:rsidRDefault="00591EAA" w:rsidP="00591EAA">
      <w:pPr>
        <w:pStyle w:val="PargrafodaLista"/>
        <w:ind w:left="249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N</w:t>
      </w:r>
      <w:r w:rsidR="00D41F8C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 máquina que será usada como servidor criar uma pasta chamada: “</w:t>
      </w:r>
      <w:proofErr w:type="spellStart"/>
      <w:proofErr w:type="gramStart"/>
      <w:r w:rsidR="00D41F8C" w:rsidRPr="00D41F8C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</w:t>
      </w:r>
      <w:proofErr w:type="spellEnd"/>
      <w:proofErr w:type="gramEnd"/>
      <w:r w:rsidR="00D41F8C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”</w:t>
      </w:r>
      <w:r w:rsidR="00306D8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br/>
        <w:t xml:space="preserve">MD </w:t>
      </w:r>
      <w:proofErr w:type="spellStart"/>
      <w:r w:rsidR="00306D87" w:rsidRPr="00306D8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</w:t>
      </w:r>
      <w:proofErr w:type="spellEnd"/>
      <w:r w:rsidR="00F8523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(para criar a pasta)</w:t>
      </w:r>
    </w:p>
    <w:p w:rsidR="00F85237" w:rsidRDefault="00F85237" w:rsidP="00F85237">
      <w:pPr>
        <w:pStyle w:val="PargrafodaLista"/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306D87" w:rsidRDefault="00306D87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Dentro </w:t>
      </w:r>
      <w:proofErr w:type="gramStart"/>
      <w:r w:rsidR="00F8523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da pasta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copiar</w:t>
      </w:r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os arquivos </w:t>
      </w:r>
      <w:proofErr w:type="spellStart"/>
      <w:r w:rsidRPr="00306D8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.INI, </w:t>
      </w:r>
      <w:proofErr w:type="spellStart"/>
      <w:r w:rsidRPr="00306D8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.PY e </w:t>
      </w:r>
      <w:proofErr w:type="spellStart"/>
      <w:r w:rsidRPr="00306D8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Sockets_Server_Win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.PY</w:t>
      </w:r>
    </w:p>
    <w:p w:rsidR="0029192A" w:rsidRDefault="0029192A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9192A" w:rsidRDefault="0029192A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6661150" cy="1508502"/>
            <wp:effectExtent l="1905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50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92A" w:rsidRDefault="004660D0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F85237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Arquivos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:</w:t>
      </w:r>
    </w:p>
    <w:p w:rsidR="00F85237" w:rsidRDefault="00F85237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4660D0" w:rsidRDefault="004660D0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</w:t>
      </w:r>
      <w:proofErr w:type="spellEnd"/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.INI: contém a configuração de IP, porta do servidor e pasta (diretório) que contém os arquivos permitidos para copia através do CLIENT. Para os testes apresentados aqui o nome do Server está como LOCALHOST</w:t>
      </w:r>
      <w:r w:rsidR="00F8523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 pois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os testes são em ambientes locais. Num ambiente oficial, basta trocar esse nome pelo IP do servidor e porta que será liberada. Ex</w:t>
      </w:r>
      <w:r w:rsidR="00F8523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emplo 172.16.0.10 e porta 7070 e indicar um local valido para o DIRECTORY_FILES (pasta que contém os arquivos liberados para copia).</w:t>
      </w:r>
    </w:p>
    <w:p w:rsidR="004660D0" w:rsidRDefault="004660D0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4660D0" w:rsidRDefault="004660D0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6661150" cy="4328104"/>
            <wp:effectExtent l="1905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432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92A" w:rsidRDefault="00CF0691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A rotina (script) </w:t>
      </w:r>
      <w:proofErr w:type="spellStart"/>
      <w:proofErr w:type="gramStart"/>
      <w:r w:rsidRPr="00CF069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</w:t>
      </w:r>
      <w:proofErr w:type="spellEnd"/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é a rotina usada como servidor (fica rodando </w:t>
      </w:r>
      <w:r w:rsidR="00F8523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(LOOP) 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em modo serviço aguardando a conexão de algum </w:t>
      </w:r>
      <w:r w:rsidR="00F8523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CLIENT 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e envia a informação/arquivo solicitada. </w:t>
      </w:r>
    </w:p>
    <w:p w:rsidR="00CF0691" w:rsidRDefault="00CF0691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O </w:t>
      </w:r>
      <w:proofErr w:type="spellStart"/>
      <w:proofErr w:type="gramStart"/>
      <w:r w:rsidRPr="00CF069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Sockets_Server_Win</w:t>
      </w:r>
      <w:proofErr w:type="spellEnd"/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é uma rotina responsável por criar um serviço PYTHON dentro do Windows.</w:t>
      </w:r>
    </w:p>
    <w:p w:rsidR="009675B1" w:rsidRDefault="009675B1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9675B1" w:rsidRDefault="009675B1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Para criar/subir o serviço é necessário executar os passos abaixo:</w:t>
      </w:r>
    </w:p>
    <w:p w:rsidR="00F85237" w:rsidRDefault="00F85237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85237" w:rsidRDefault="00F85237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- Acessar o PROMPT de comando como administrador.</w:t>
      </w:r>
    </w:p>
    <w:p w:rsidR="00F826B8" w:rsidRDefault="00F826B8" w:rsidP="00F826B8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- Acessar a pasta criada do </w:t>
      </w:r>
      <w:proofErr w:type="spellStart"/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</w:t>
      </w:r>
      <w:proofErr w:type="spellEnd"/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e dentro dela digitar o comando:</w:t>
      </w:r>
      <w:r w:rsidR="00F8523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</w:t>
      </w:r>
    </w:p>
    <w:p w:rsidR="00F826B8" w:rsidRPr="00682F1A" w:rsidRDefault="00F826B8" w:rsidP="00F826B8">
      <w:pPr>
        <w:ind w:left="1778" w:firstLine="34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85237" w:rsidRDefault="00F826B8" w:rsidP="00F826B8">
      <w:pPr>
        <w:ind w:left="1778" w:firstLine="349"/>
        <w:rPr>
          <w:rFonts w:ascii="Segoe UI" w:hAnsi="Segoe UI" w:cs="Segoe UI"/>
          <w:b/>
          <w:color w:val="24292F"/>
          <w:sz w:val="18"/>
          <w:szCs w:val="18"/>
          <w:shd w:val="clear" w:color="auto" w:fill="FFFFFF"/>
          <w:lang w:val="en-US"/>
        </w:rPr>
      </w:pPr>
      <w:proofErr w:type="gramStart"/>
      <w:r w:rsidRPr="00F826B8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  <w:lang w:val="en-US"/>
        </w:rPr>
        <w:t>python</w:t>
      </w:r>
      <w:proofErr w:type="gramEnd"/>
      <w:r w:rsidRPr="00F826B8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  <w:lang w:val="en-US"/>
        </w:rPr>
        <w:t xml:space="preserve"> Sockets_Server.py install &lt;ENTER&gt;</w:t>
      </w:r>
    </w:p>
    <w:p w:rsidR="000D7DF7" w:rsidRDefault="000D7DF7" w:rsidP="00F826B8">
      <w:pPr>
        <w:ind w:left="1778" w:firstLine="349"/>
        <w:rPr>
          <w:rFonts w:ascii="Segoe UI" w:hAnsi="Segoe UI" w:cs="Segoe UI"/>
          <w:b/>
          <w:color w:val="24292F"/>
          <w:sz w:val="18"/>
          <w:szCs w:val="18"/>
          <w:shd w:val="clear" w:color="auto" w:fill="FFFFFF"/>
          <w:lang w:val="en-US"/>
        </w:rPr>
      </w:pPr>
    </w:p>
    <w:p w:rsidR="000D7DF7" w:rsidRPr="00F826B8" w:rsidRDefault="000D7DF7" w:rsidP="00F826B8">
      <w:pPr>
        <w:ind w:left="1778" w:firstLine="349"/>
        <w:rPr>
          <w:rFonts w:ascii="Segoe UI" w:hAnsi="Segoe UI" w:cs="Segoe UI"/>
          <w:b/>
          <w:color w:val="24292F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noProof/>
          <w:color w:val="24292F"/>
          <w:sz w:val="18"/>
          <w:szCs w:val="18"/>
          <w:shd w:val="clear" w:color="auto" w:fill="FFFFFF"/>
          <w:lang w:eastAsia="pt-BR"/>
        </w:rPr>
        <w:lastRenderedPageBreak/>
        <w:drawing>
          <wp:inline distT="0" distB="0" distL="0" distR="0">
            <wp:extent cx="6661150" cy="3483610"/>
            <wp:effectExtent l="19050" t="0" r="6350" b="0"/>
            <wp:docPr id="2" name="Imagem 1" descr="Figur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0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B8" w:rsidRDefault="00F826B8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</w:p>
    <w:p w:rsidR="00F826B8" w:rsidRDefault="00F826B8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ab/>
      </w:r>
      <w:r w:rsidRPr="00F826B8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Através do comando acima será criado no 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serviço</w:t>
      </w:r>
      <w:r w:rsidRPr="00F826B8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do Windows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um serviço chamado </w:t>
      </w:r>
      <w:proofErr w:type="spellStart"/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</w:t>
      </w:r>
      <w:proofErr w:type="spellEnd"/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o nome e informações exibidas nesse serviço ficam dentro da rotina </w:t>
      </w:r>
      <w:proofErr w:type="spell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</w:t>
      </w:r>
      <w:proofErr w:type="spellEnd"/>
    </w:p>
    <w:p w:rsidR="00F826B8" w:rsidRDefault="00F826B8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826B8" w:rsidRDefault="00F826B8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  <w:t>Para conferir o serviço gerado, basta abrir o serviço do Windows e procurar o serviço criado:</w:t>
      </w:r>
    </w:p>
    <w:p w:rsidR="000D7DF7" w:rsidRDefault="000D7DF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D7DF7" w:rsidRDefault="000D7DF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6661150" cy="3616960"/>
            <wp:effectExtent l="19050" t="0" r="6350" b="0"/>
            <wp:docPr id="3" name="Imagem 2" descr="Figur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0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F7" w:rsidRDefault="000D7DF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D7DF7" w:rsidRDefault="000D7DF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D7DF7" w:rsidRDefault="000D7DF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D7DF7" w:rsidRDefault="000D7DF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lastRenderedPageBreak/>
        <w:drawing>
          <wp:inline distT="0" distB="0" distL="0" distR="0">
            <wp:extent cx="6661150" cy="6313805"/>
            <wp:effectExtent l="19050" t="0" r="6350" b="0"/>
            <wp:docPr id="5" name="Imagem 4" descr="Figur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0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B8" w:rsidRDefault="00F826B8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826B8" w:rsidRDefault="00F826B8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  <w:t xml:space="preserve">Para iniciar/parar o serviço </w:t>
      </w:r>
      <w:r w:rsidR="001559B5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b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asta iniciar ele normalmente usando as opções disponíveis.</w:t>
      </w:r>
    </w:p>
    <w:p w:rsidR="000D7DF7" w:rsidRDefault="000D7DF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D7DF7" w:rsidRDefault="000D7DF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lastRenderedPageBreak/>
        <w:drawing>
          <wp:inline distT="0" distB="0" distL="0" distR="0">
            <wp:extent cx="6661150" cy="2868295"/>
            <wp:effectExtent l="19050" t="0" r="6350" b="0"/>
            <wp:docPr id="6" name="Imagem 5" descr="Figura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0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B8" w:rsidRDefault="00F826B8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F826B8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Após o serviço iniciado a parte do servidor não precisa mais ser </w:t>
      </w:r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alterado</w:t>
      </w:r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, pode ficar rodando o tempo necessário. </w:t>
      </w:r>
    </w:p>
    <w:p w:rsidR="00192F1F" w:rsidRDefault="00192F1F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192F1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Assim que o serviço é criado/iniciado dentro da pasta </w:t>
      </w:r>
      <w:proofErr w:type="spellStart"/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</w:t>
      </w:r>
      <w:proofErr w:type="spellEnd"/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é criado o arquivo de LOG para monitoramento das solicitações/requisições/envio. O arquivo de LOG é gravado como </w:t>
      </w:r>
      <w:proofErr w:type="spell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Sockets-</w:t>
      </w:r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Server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LOG é um arquivo texto e pode ser visualizado com qualquer editor.</w:t>
      </w:r>
    </w:p>
    <w:p w:rsidR="00192F1F" w:rsidRDefault="00192F1F" w:rsidP="00192F1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192F1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6661150" cy="3858086"/>
            <wp:effectExtent l="19050" t="0" r="635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85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F1F" w:rsidRDefault="00192F1F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826B8" w:rsidRDefault="00F826B8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lastRenderedPageBreak/>
        <w:t xml:space="preserve">Caso haja necessidade de alguma alteração nas rotinas </w:t>
      </w:r>
      <w:proofErr w:type="spellStart"/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</w:t>
      </w:r>
      <w:proofErr w:type="spellEnd"/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ou </w:t>
      </w:r>
      <w:proofErr w:type="spell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Sockets_Server_Win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para subir essas alterações para o serviço. Pasta acessar novamente a pasta do </w:t>
      </w:r>
      <w:proofErr w:type="spellStart"/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</w:t>
      </w:r>
      <w:proofErr w:type="spellEnd"/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como administrador e executar o comando:</w:t>
      </w:r>
    </w:p>
    <w:p w:rsidR="00F826B8" w:rsidRDefault="00F826B8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826B8" w:rsidRDefault="00F826B8" w:rsidP="00F826B8">
      <w:pPr>
        <w:rPr>
          <w:rFonts w:ascii="Segoe UI" w:hAnsi="Segoe UI" w:cs="Segoe UI"/>
          <w:b/>
          <w:color w:val="24292F"/>
          <w:sz w:val="18"/>
          <w:szCs w:val="18"/>
          <w:shd w:val="clear" w:color="auto" w:fill="FFFFFF"/>
          <w:lang w:val="en-US"/>
        </w:rPr>
      </w:pPr>
      <w:r w:rsidRPr="001A6D57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ab/>
      </w:r>
      <w:r w:rsidRPr="001A6D57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ab/>
      </w:r>
      <w:r w:rsidRPr="001A6D57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ab/>
      </w:r>
      <w:proofErr w:type="gramStart"/>
      <w:r w:rsidRPr="001A6D57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  <w:lang w:val="en-US"/>
        </w:rPr>
        <w:t>python</w:t>
      </w:r>
      <w:proofErr w:type="gramEnd"/>
      <w:r w:rsidRPr="001A6D57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  <w:lang w:val="en-US"/>
        </w:rPr>
        <w:t xml:space="preserve"> Sockets_Server.py update</w:t>
      </w:r>
      <w:r w:rsidR="001A6D57" w:rsidRPr="001A6D57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  <w:lang w:val="en-US"/>
        </w:rPr>
        <w:t xml:space="preserve"> &lt;ENTER&gt;</w:t>
      </w:r>
    </w:p>
    <w:p w:rsidR="000D7DF7" w:rsidRDefault="000D7DF7" w:rsidP="00F826B8">
      <w:pPr>
        <w:rPr>
          <w:rFonts w:ascii="Segoe UI" w:hAnsi="Segoe UI" w:cs="Segoe UI"/>
          <w:b/>
          <w:color w:val="24292F"/>
          <w:sz w:val="18"/>
          <w:szCs w:val="18"/>
          <w:shd w:val="clear" w:color="auto" w:fill="FFFFFF"/>
          <w:lang w:val="en-US"/>
        </w:rPr>
      </w:pPr>
    </w:p>
    <w:p w:rsidR="000D7DF7" w:rsidRPr="001A6D57" w:rsidRDefault="000D7DF7" w:rsidP="00F826B8">
      <w:pPr>
        <w:rPr>
          <w:rFonts w:ascii="Segoe UI" w:hAnsi="Segoe UI" w:cs="Segoe UI"/>
          <w:b/>
          <w:color w:val="24292F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6661150" cy="3483610"/>
            <wp:effectExtent l="19050" t="0" r="6350" b="0"/>
            <wp:docPr id="8" name="Imagem 7" descr="Figura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0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B8" w:rsidRPr="001A6D57" w:rsidRDefault="00F826B8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</w:p>
    <w:p w:rsidR="001A6D57" w:rsidRDefault="001A6D5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1A6D57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ab/>
      </w:r>
      <w:r w:rsidRPr="001A6D57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ab/>
      </w:r>
      <w:r w:rsidRPr="001A6D57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Através desse comando as alterações são enviadas para o serviço criado. </w:t>
      </w:r>
    </w:p>
    <w:p w:rsidR="001A6D57" w:rsidRDefault="001A6D5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D7DF7" w:rsidRDefault="000D7DF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D7DF7" w:rsidRDefault="000D7DF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D7DF7" w:rsidRDefault="000D7DF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D7DF7" w:rsidRDefault="000D7DF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A6D57" w:rsidRDefault="001A6D5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  <w:t>Caso haja necessidade de excluir o serviço por algum motivo, basta usar o comando abaixo:</w:t>
      </w:r>
    </w:p>
    <w:p w:rsidR="001A6D57" w:rsidRDefault="001A6D5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</w:r>
    </w:p>
    <w:p w:rsidR="001A6D57" w:rsidRDefault="001A6D57" w:rsidP="00F826B8">
      <w:pPr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</w:pPr>
      <w:r w:rsidRPr="004F77AA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ab/>
      </w:r>
      <w:r w:rsidRPr="004F77AA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ab/>
      </w:r>
      <w:r w:rsidRPr="004F77AA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 w:rsidRPr="004F77AA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sc</w:t>
      </w:r>
      <w:proofErr w:type="spellEnd"/>
      <w:proofErr w:type="gramEnd"/>
      <w:r w:rsidRPr="004F77AA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 xml:space="preserve"> delete </w:t>
      </w:r>
      <w:proofErr w:type="spellStart"/>
      <w:r w:rsidRPr="004F77AA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Sockets_Server</w:t>
      </w:r>
      <w:proofErr w:type="spellEnd"/>
    </w:p>
    <w:p w:rsidR="000D7DF7" w:rsidRDefault="000D7DF7" w:rsidP="00F826B8">
      <w:pPr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</w:pPr>
    </w:p>
    <w:p w:rsidR="000D7DF7" w:rsidRPr="004F77AA" w:rsidRDefault="000D7DF7" w:rsidP="00F826B8">
      <w:pPr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noProof/>
          <w:color w:val="24292F"/>
          <w:sz w:val="18"/>
          <w:szCs w:val="18"/>
          <w:shd w:val="clear" w:color="auto" w:fill="FFFFFF"/>
          <w:lang w:eastAsia="pt-BR"/>
        </w:rPr>
        <w:lastRenderedPageBreak/>
        <w:drawing>
          <wp:inline distT="0" distB="0" distL="0" distR="0">
            <wp:extent cx="6661150" cy="3483610"/>
            <wp:effectExtent l="19050" t="0" r="6350" b="0"/>
            <wp:docPr id="9" name="Imagem 8" descr="Figura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0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42" w:rsidRDefault="00AC4F42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A6D57" w:rsidRDefault="001A6D57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Após isso o serviço é excluído do Windows.</w:t>
      </w:r>
    </w:p>
    <w:p w:rsidR="00705D2B" w:rsidRDefault="00705D2B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705D2B" w:rsidRDefault="00705D2B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682F1A" w:rsidRDefault="00682F1A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C0234" w:rsidRDefault="002C0234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682F1A" w:rsidRDefault="00682F1A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lastRenderedPageBreak/>
        <w:t xml:space="preserve">Observações: em algumas instalações do serviço pode ocorrer erro de DLLS (bibliotecas) não encontradas. Caso ocorra esse problema pasta copiar os arquivos </w:t>
      </w:r>
      <w:r w:rsidRPr="00682F1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python310.dll e pywintypes310.dll para dentro da pasta: </w:t>
      </w:r>
      <w:proofErr w:type="spellStart"/>
      <w:r w:rsidRPr="00682F1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Python</w:t>
      </w:r>
      <w:proofErr w:type="spellEnd"/>
      <w:r w:rsidRPr="00682F1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\Python310\</w:t>
      </w:r>
      <w:proofErr w:type="spellStart"/>
      <w:r w:rsidRPr="00682F1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lib</w:t>
      </w:r>
      <w:proofErr w:type="spellEnd"/>
      <w:r w:rsidRPr="00682F1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\</w:t>
      </w:r>
      <w:proofErr w:type="spellStart"/>
      <w:r w:rsidRPr="00682F1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site-packages</w:t>
      </w:r>
      <w:proofErr w:type="spellEnd"/>
      <w:r w:rsidRPr="00682F1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\win32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que o problema é resolvido. PYTHON310 corresponde </w:t>
      </w:r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versão do </w:t>
      </w:r>
      <w:proofErr w:type="spell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instalada esse número pode mudar caso seja usado outra versão.</w:t>
      </w:r>
    </w:p>
    <w:p w:rsidR="00251626" w:rsidRDefault="00251626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51626" w:rsidRDefault="00251626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 DLL python310.dll fica no caminho: “</w:t>
      </w:r>
      <w:r w:rsidRPr="00251626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\</w:t>
      </w:r>
      <w:proofErr w:type="spellStart"/>
      <w:proofErr w:type="gramStart"/>
      <w:r w:rsidRPr="00251626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AppData</w:t>
      </w:r>
      <w:proofErr w:type="spellEnd"/>
      <w:proofErr w:type="gramEnd"/>
      <w:r w:rsidRPr="00251626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\Local\</w:t>
      </w:r>
      <w:proofErr w:type="spellStart"/>
      <w:r w:rsidRPr="00251626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Programs</w:t>
      </w:r>
      <w:proofErr w:type="spellEnd"/>
      <w:r w:rsidRPr="00251626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\</w:t>
      </w:r>
      <w:proofErr w:type="spellStart"/>
      <w:r w:rsidRPr="00251626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Python</w:t>
      </w:r>
      <w:proofErr w:type="spellEnd"/>
      <w:r w:rsidRPr="00251626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\Python310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” já a </w:t>
      </w:r>
      <w:r w:rsidRPr="00682F1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pywintypes310.dll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em: </w:t>
      </w:r>
      <w:r w:rsidRPr="00251626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\AppData\Local\Programs\Python\Python310\Lib\site-packages\pywin32_system32</w:t>
      </w:r>
    </w:p>
    <w:p w:rsidR="00251626" w:rsidRDefault="00251626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51626" w:rsidRDefault="00251626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6661150" cy="3541395"/>
            <wp:effectExtent l="19050" t="0" r="6350" b="0"/>
            <wp:docPr id="12" name="Imagem 11" descr="Figur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1A" w:rsidRDefault="00682F1A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682F1A" w:rsidRDefault="00682F1A" w:rsidP="00F826B8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9675B1" w:rsidRPr="00F826B8" w:rsidRDefault="009675B1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29192A" w:rsidRPr="00F826B8" w:rsidRDefault="0029192A" w:rsidP="00306D87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591EAA" w:rsidRDefault="006405FF" w:rsidP="00192F1F">
      <w:pPr>
        <w:pStyle w:val="PargrafodaLista"/>
        <w:numPr>
          <w:ilvl w:val="0"/>
          <w:numId w:val="40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192F1F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CLIENT (CLIENTE):</w:t>
      </w:r>
      <w:r w:rsidR="00BD5095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</w:t>
      </w:r>
    </w:p>
    <w:p w:rsidR="00591EAA" w:rsidRDefault="00591EAA" w:rsidP="00591EAA">
      <w:pPr>
        <w:pStyle w:val="PargrafodaLista"/>
        <w:ind w:left="249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6405FF" w:rsidRPr="00591EAA" w:rsidRDefault="00591EAA" w:rsidP="00591EAA">
      <w:pPr>
        <w:ind w:left="106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591EA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</w:t>
      </w:r>
      <w:r w:rsidR="00BD5095" w:rsidRPr="00591EA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ara instalação do CLIENT o processo é igual ao SERVER. Deve ser criada uma pasta chamada: </w:t>
      </w:r>
      <w:proofErr w:type="spellStart"/>
      <w:proofErr w:type="gramStart"/>
      <w:r w:rsidR="00BD5095" w:rsidRPr="00591EA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Sockets_Client</w:t>
      </w:r>
      <w:proofErr w:type="spellEnd"/>
      <w:proofErr w:type="gramEnd"/>
    </w:p>
    <w:p w:rsidR="00BD5095" w:rsidRDefault="00BD5095" w:rsidP="00BD5095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BD5095" w:rsidRDefault="00BD5095" w:rsidP="00BD5095">
      <w:pPr>
        <w:pStyle w:val="PargrafodaLista"/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MD </w:t>
      </w:r>
      <w:proofErr w:type="spellStart"/>
      <w:proofErr w:type="gramStart"/>
      <w:r w:rsidRPr="00306D8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Sockets_Server</w:t>
      </w:r>
      <w:proofErr w:type="spellEnd"/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(para criar a pasta)</w:t>
      </w:r>
    </w:p>
    <w:p w:rsidR="00BD5095" w:rsidRDefault="00BD5095" w:rsidP="00BD5095">
      <w:pPr>
        <w:pStyle w:val="PargrafodaLista"/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BD5095" w:rsidRDefault="00BD5095" w:rsidP="00BD5095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Dentro </w:t>
      </w:r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da pasta copiar</w:t>
      </w:r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os arquivos </w:t>
      </w:r>
      <w:proofErr w:type="spellStart"/>
      <w:r w:rsidRPr="00306D8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Client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.INI e </w:t>
      </w:r>
      <w:proofErr w:type="spellStart"/>
      <w:r w:rsidRPr="00306D8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Client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.PY</w:t>
      </w:r>
      <w:r w:rsidR="000E4CC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W</w:t>
      </w:r>
    </w:p>
    <w:p w:rsidR="00BD5095" w:rsidRDefault="00BD5095" w:rsidP="00BD5095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BD5095" w:rsidRDefault="00BD5095" w:rsidP="00BD5095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O Arquivo INI do CLIENT cont</w:t>
      </w:r>
      <w:r w:rsidR="000E4CC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é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m as informações do servidor que será acessado juntamente da sua porta iguais ao do SERVER. A única diferença aqui é o </w:t>
      </w:r>
      <w:proofErr w:type="spellStart"/>
      <w:proofErr w:type="gramStart"/>
      <w:r w:rsidRPr="00BD5095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Directory_Files</w:t>
      </w:r>
      <w:proofErr w:type="spellEnd"/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o caminho dele indica onde serão gravados os arquivos copiados do servidor.</w:t>
      </w:r>
    </w:p>
    <w:p w:rsidR="000E4CCB" w:rsidRDefault="000E4CCB" w:rsidP="00BD5095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E4CCB" w:rsidRDefault="000E4CCB" w:rsidP="00BD5095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lastRenderedPageBreak/>
        <w:drawing>
          <wp:inline distT="0" distB="0" distL="0" distR="0">
            <wp:extent cx="5574030" cy="4104005"/>
            <wp:effectExtent l="19050" t="0" r="7620" b="0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095" w:rsidRDefault="00BD5095" w:rsidP="00BD5095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E4CCB" w:rsidRDefault="000E4CCB" w:rsidP="00BD5095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BD5095" w:rsidRPr="00BD5095" w:rsidRDefault="00BD5095" w:rsidP="00BD5095">
      <w:pPr>
        <w:ind w:left="177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6405FF" w:rsidRDefault="006405F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2F1F" w:rsidRDefault="00192F1F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E0D07" w:rsidRDefault="00FE0D0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E0D07" w:rsidRDefault="00FE0D0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C36B27" w:rsidRDefault="00C36B27" w:rsidP="00C36B27">
      <w:pPr>
        <w:pStyle w:val="Ttulo"/>
      </w:pPr>
      <w:bookmarkStart w:id="4" w:name="_Toc117960454"/>
      <w:r>
        <w:lastRenderedPageBreak/>
        <w:t>Execução:</w:t>
      </w:r>
      <w:bookmarkEnd w:id="4"/>
    </w:p>
    <w:p w:rsidR="00FE0D07" w:rsidRDefault="00FE0D07" w:rsidP="00C36B27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E0D07" w:rsidRDefault="001334A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Com o serviço criado/iniciado, basta executar o rotina (script) </w:t>
      </w:r>
      <w:proofErr w:type="spellStart"/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Sockets_Cliente</w:t>
      </w:r>
      <w:proofErr w:type="spellEnd"/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pyw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(dentro da pasta </w:t>
      </w:r>
      <w:proofErr w:type="spell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Sockets_Client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) após isso é carregado a interface de seleção de arquivos.</w:t>
      </w:r>
    </w:p>
    <w:p w:rsidR="001334AD" w:rsidRDefault="001334A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334AD" w:rsidRDefault="001334A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6661150" cy="1420971"/>
            <wp:effectExtent l="19050" t="0" r="635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42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4AD" w:rsidRDefault="001334A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Será aberta a tela (interface) para seleção de arquivos. Basta pressionar o COMBOBOX e todos os arquivos disponíveis no servidor são carregados para está lista. Após isso selecionar o arquivo deseja e pressionar o </w:t>
      </w:r>
      <w:proofErr w:type="spell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botçao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DOWNLOAD. Com isso o arquivo selecionado é copiado do SERVIDOR para o CLIENTE (a pasta que ele irá ser salvo é a pasta informada no arquivo INI do CLIENT).</w:t>
      </w:r>
    </w:p>
    <w:p w:rsidR="001334AD" w:rsidRDefault="001334A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334AD" w:rsidRDefault="001334A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3825875" cy="1777365"/>
            <wp:effectExtent l="19050" t="0" r="3175" b="0"/>
            <wp:docPr id="1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3869690" cy="2340610"/>
            <wp:effectExtent l="19050" t="0" r="0" b="0"/>
            <wp:docPr id="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lastRenderedPageBreak/>
        <w:drawing>
          <wp:inline distT="0" distB="0" distL="0" distR="0">
            <wp:extent cx="3994150" cy="1945640"/>
            <wp:effectExtent l="19050" t="0" r="6350" b="0"/>
            <wp:docPr id="1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Após pressionar o botão DOWNLOAD o arquivo selecionado é copiado para o CLIENTE.</w:t>
      </w: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6661150" cy="1741662"/>
            <wp:effectExtent l="19050" t="0" r="6350" b="0"/>
            <wp:docPr id="1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74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Realizando outra copia:</w:t>
      </w: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3825875" cy="1777365"/>
            <wp:effectExtent l="19050" t="0" r="3175" b="0"/>
            <wp:docPr id="1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3840480" cy="1791970"/>
            <wp:effectExtent l="19050" t="0" r="7620" b="0"/>
            <wp:docPr id="2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lastRenderedPageBreak/>
        <w:drawing>
          <wp:inline distT="0" distB="0" distL="0" distR="0">
            <wp:extent cx="6532245" cy="1858010"/>
            <wp:effectExtent l="19050" t="0" r="1905" b="0"/>
            <wp:docPr id="2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4AD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Consultando o arquivo de LOG do SERVIDOR, temos todas as solicitações/requisições realizadas no arquivo:</w:t>
      </w: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6661150" cy="2859203"/>
            <wp:effectExtent l="19050" t="0" r="635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85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Quando é aberta a rotina CLIENT é enviada uma solicitação para o servidor solicitando a relação de arquivos existentes no diretório configurado para copia, após isso essa relação é atualizada no COMBOBOX da rotina, na sequencia o usuário seleciona um determinado arquivo e pede para o servidor mandar para ele, com isso o arquivo é enviado. Todas essas solicitações/requisições são gravadas no LOG do Server.</w:t>
      </w:r>
    </w:p>
    <w:p w:rsidR="00377C1C" w:rsidRDefault="00377C1C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377C1C" w:rsidRDefault="00AE3E1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A22982">
        <w:rPr>
          <w:rFonts w:ascii="Segoe UI" w:hAnsi="Segoe UI" w:cs="Segoe UI"/>
          <w:b/>
          <w:color w:val="24292F"/>
          <w:sz w:val="18"/>
          <w:szCs w:val="18"/>
          <w:shd w:val="clear" w:color="auto" w:fill="FFFFFF"/>
        </w:rPr>
        <w:t>Observações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: na parte do servidor é necessário ter o PYTHON instalado para poder criar/subir o serviço no Windows. Já para o CLIENTE, caso ele não queria instalar o PYTHON pode ser criado um executável da rotina </w:t>
      </w:r>
      <w:proofErr w:type="spellStart"/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Sockets_Client</w:t>
      </w:r>
      <w:proofErr w:type="spellEnd"/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.P</w:t>
      </w:r>
      <w:r w:rsidR="00A22982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YW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. Esse executável terá todas as bibliotecas básicas usadas (deve ser criado um ambiente virtual). </w:t>
      </w:r>
    </w:p>
    <w:p w:rsidR="00AE3E1D" w:rsidRDefault="00AE3E1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AE3E1D" w:rsidRDefault="00AE3E1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Para criação do executável, precisa ser instalado o pacote: </w:t>
      </w:r>
      <w:proofErr w:type="spellStart"/>
      <w:proofErr w:type="gramStart"/>
      <w:r w:rsidRPr="00AE3E1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pyinstaller</w:t>
      </w:r>
      <w:proofErr w:type="spellEnd"/>
      <w:proofErr w:type="gramEnd"/>
    </w:p>
    <w:p w:rsidR="00AE3E1D" w:rsidRDefault="00AE3E1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AE3E1D" w:rsidRDefault="00AE3E1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 w:rsidRPr="00AE3E1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pip</w:t>
      </w:r>
      <w:proofErr w:type="spellEnd"/>
      <w:proofErr w:type="gramEnd"/>
      <w:r w:rsidRPr="00AE3E1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AE3E1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install</w:t>
      </w:r>
      <w:proofErr w:type="spellEnd"/>
      <w:r w:rsidRPr="00AE3E1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AE3E1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pyinstaller</w:t>
      </w:r>
      <w:proofErr w:type="spellEnd"/>
    </w:p>
    <w:p w:rsidR="00AE3E1D" w:rsidRDefault="00AE3E1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AE3E1D" w:rsidRDefault="00AE3E1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Após isso gerar o executável: </w:t>
      </w:r>
      <w:proofErr w:type="spellStart"/>
      <w:r w:rsidRPr="00AE3E1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pyinstaller</w:t>
      </w:r>
      <w:proofErr w:type="spellEnd"/>
      <w:r w:rsidRPr="00AE3E1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--</w:t>
      </w:r>
      <w:proofErr w:type="spellStart"/>
      <w:r w:rsidRPr="00AE3E1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onefile</w:t>
      </w:r>
      <w:proofErr w:type="spellEnd"/>
      <w:r w:rsidRPr="00AE3E1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-w </w:t>
      </w:r>
      <w:proofErr w:type="spellStart"/>
      <w:proofErr w:type="gramStart"/>
      <w:r w:rsidR="005860DE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Sockets_Client</w:t>
      </w:r>
      <w:proofErr w:type="spellEnd"/>
      <w:proofErr w:type="gramEnd"/>
      <w:r w:rsidRPr="00AE3E1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</w:t>
      </w:r>
      <w:proofErr w:type="spellStart"/>
      <w:r w:rsidRPr="00AE3E1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</w:t>
      </w:r>
      <w:r w:rsidR="005860DE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w</w:t>
      </w:r>
      <w:proofErr w:type="spellEnd"/>
    </w:p>
    <w:p w:rsidR="005860DE" w:rsidRDefault="005860DE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5860DE" w:rsidRDefault="005860DE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AE3E1D" w:rsidRDefault="00AE3E1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334AD" w:rsidRDefault="001334A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334AD" w:rsidRPr="00FE0D07" w:rsidRDefault="001334AD" w:rsidP="001334AD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E0D07" w:rsidRPr="00FE0D07" w:rsidRDefault="00FE0D0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6D5833" w:rsidRDefault="006D5833" w:rsidP="00C938E7"/>
    <w:p w:rsidR="006D5833" w:rsidRPr="006D5833" w:rsidRDefault="006D5833" w:rsidP="006D5833"/>
    <w:sectPr w:rsidR="006D5833" w:rsidRPr="006D5833" w:rsidSect="00CE5B0A">
      <w:headerReference w:type="even" r:id="rId32"/>
      <w:headerReference w:type="default" r:id="rId33"/>
      <w:footerReference w:type="even" r:id="rId34"/>
      <w:footerReference w:type="default" r:id="rId35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DAA" w:rsidRDefault="00AD3DAA" w:rsidP="00CA5701">
      <w:r>
        <w:separator/>
      </w:r>
    </w:p>
  </w:endnote>
  <w:endnote w:type="continuationSeparator" w:id="0">
    <w:p w:rsidR="00AD3DAA" w:rsidRDefault="00AD3DAA" w:rsidP="00CA5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A0" w:rsidRDefault="00660CB3" w:rsidP="00E261DB">
    <w:pPr>
      <w:pStyle w:val="Rodap"/>
    </w:pPr>
    <w:r>
      <w:rPr>
        <w:noProof/>
        <w:lang w:eastAsia="pt-BR"/>
      </w:rPr>
      <w:pict>
        <v:shapetype id="_x0000_t86" coordsize="21600,21600" o:spt="86" adj="1800" path="m,qx21600@0l21600@1qy,21600e" filled="f">
          <v:formulas>
            <v:f eqn="val #0"/>
            <v:f eqn="sum 21600 0 #0"/>
            <v:f eqn="prod #0 9598 32768"/>
            <v:f eqn="sum 21600 0 @2"/>
          </v:formulas>
          <v:path arrowok="t" gradientshapeok="t" o:connecttype="custom" o:connectlocs="0,0;0,21600;21600,10800" textboxrect="0,@2,15274,@3"/>
          <v:handles>
            <v:h position="bottomRight,#0" yrange="0,10800"/>
          </v:handles>
        </v:shapetype>
        <v:shape id="AutoShape 45" o:spid="_x0000_s4103" type="#_x0000_t86" style="position:absolute;left:0;text-align:left;margin-left:254.8pt;margin-top:-16.75pt;width:12.75pt;height:72.75pt;rotation:-90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<v:fill color2="#999 [1296]" focus="100%" type="gradient"/>
          <v:shadow color="#7f7f7f [1601]" opacity=".5" offset="1pt"/>
          <v:textbox inset="0,0,0,0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left:0;text-align:left;margin-left:356.05pt;margin-top:17.9pt;width:176pt;height:20pt;z-index:2516961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<v:path arrowok="t"/>
          <v:textbox style="mso-next-textbox:#_x0000_s4102">
            <w:txbxContent>
              <w:p w:rsidR="00F708A0" w:rsidRPr="00B32F64" w:rsidRDefault="00F708A0" w:rsidP="00B32F64">
                <w:pPr>
                  <w:rPr>
                    <w:szCs w:val="20"/>
                  </w:rPr>
                </w:pPr>
              </w:p>
            </w:txbxContent>
          </v:textbox>
          <w10:wrap anchorx="margin"/>
        </v:shape>
      </w:pict>
    </w:r>
    <w:r>
      <w:rPr>
        <w:noProof/>
        <w:lang w:eastAsia="pt-BR"/>
      </w:rPr>
      <w:pict>
        <v:rect id="Rectangle 26" o:spid="_x0000_s4101" style="position:absolute;left:0;text-align:left;margin-left:228.55pt;margin-top:816.9pt;width:66pt;height:18.6pt;z-index:251695104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<v:textbox style="mso-next-textbox:#Rectangle 26" inset="0,0,0,0">
            <w:txbxContent>
              <w:p w:rsidR="00F708A0" w:rsidRPr="00B2520C" w:rsidRDefault="00660CB3" w:rsidP="001F5C58">
                <w:pPr>
                  <w:jc w:val="center"/>
                  <w:rPr>
                    <w:sz w:val="20"/>
                    <w:szCs w:val="20"/>
                  </w:rPr>
                </w:pPr>
                <w:r w:rsidRPr="00B2520C">
                  <w:rPr>
                    <w:sz w:val="20"/>
                    <w:szCs w:val="20"/>
                  </w:rPr>
                  <w:fldChar w:fldCharType="begin"/>
                </w:r>
                <w:r w:rsidR="00F708A0" w:rsidRPr="00B2520C">
                  <w:rPr>
                    <w:sz w:val="20"/>
                    <w:szCs w:val="20"/>
                  </w:rPr>
                  <w:instrText xml:space="preserve"> PAGE    \* MERGEFORMAT </w:instrText>
                </w:r>
                <w:r w:rsidRPr="00B2520C">
                  <w:rPr>
                    <w:sz w:val="20"/>
                    <w:szCs w:val="20"/>
                  </w:rPr>
                  <w:fldChar w:fldCharType="separate"/>
                </w:r>
                <w:r w:rsidR="00A22982">
                  <w:rPr>
                    <w:noProof/>
                    <w:sz w:val="20"/>
                    <w:szCs w:val="20"/>
                  </w:rPr>
                  <w:t>2</w:t>
                </w:r>
                <w:r w:rsidRPr="00B2520C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A0" w:rsidRPr="0053491F" w:rsidRDefault="00660CB3" w:rsidP="00CA5701">
    <w:pPr>
      <w:pStyle w:val="Rodap"/>
    </w:pPr>
    <w:r>
      <w:rPr>
        <w:noProof/>
        <w:lang w:eastAsia="pt-BR"/>
      </w:rPr>
      <w:pict>
        <v:shapetype id="_x0000_t86" coordsize="21600,21600" o:spt="86" adj="1800" path="m,qx21600@0l21600@1qy,21600e" filled="f">
          <v:formulas>
            <v:f eqn="val #0"/>
            <v:f eqn="sum 21600 0 #0"/>
            <v:f eqn="prod #0 9598 32768"/>
            <v:f eqn="sum 21600 0 @2"/>
          </v:formulas>
          <v:path arrowok="t" gradientshapeok="t" o:connecttype="custom" o:connectlocs="0,0;0,21600;21600,10800" textboxrect="0,@2,15274,@3"/>
          <v:handles>
            <v:h position="bottomRight,#0" yrange="0,10800"/>
          </v:handles>
        </v:shapetype>
        <v:shape id="AutoShape 46" o:spid="_x0000_s4100" type="#_x0000_t86" style="position:absolute;left:0;text-align:left;margin-left:254.8pt;margin-top:-17.5pt;width:12.75pt;height:72.75pt;rotation:-90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<v:fill color2="#999 [1296]" focus="100%" type="gradient"/>
          <v:shadow color="#7f7f7f [1601]" opacity=".5" offset="1pt"/>
          <v:textbox inset="0,0,0,0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5" o:spid="_x0000_s4099" type="#_x0000_t202" style="position:absolute;left:0;text-align:left;margin-left:-5.9pt;margin-top:17.95pt;width:176pt;height:20pt;z-index:2517022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<v:path arrowok="t"/>
          <v:textbox style="mso-next-textbox:#Text Box 25">
            <w:txbxContent>
              <w:p w:rsidR="00F708A0" w:rsidRPr="008B438A" w:rsidRDefault="00F708A0" w:rsidP="008B438A">
                <w:pPr>
                  <w:rPr>
                    <w:szCs w:val="20"/>
                  </w:rPr>
                </w:pPr>
              </w:p>
            </w:txbxContent>
          </v:textbox>
          <w10:wrap anchorx="margin"/>
        </v:shape>
      </w:pict>
    </w:r>
    <w:r>
      <w:rPr>
        <w:noProof/>
        <w:lang w:eastAsia="pt-BR"/>
      </w:rPr>
      <w:pict>
        <v:rect id="Rectangle 20" o:spid="_x0000_s4098" style="position:absolute;left:0;text-align:left;margin-left:229.3pt;margin-top:816.55pt;width:64.25pt;height:16.9pt;z-index:25170124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<v:textbox style="mso-next-textbox:#Rectangle 20" inset="0,0,0,0">
            <w:txbxContent>
              <w:p w:rsidR="00F708A0" w:rsidRPr="00B2520C" w:rsidRDefault="00660CB3" w:rsidP="001F5C58">
                <w:pPr>
                  <w:jc w:val="center"/>
                  <w:rPr>
                    <w:sz w:val="20"/>
                    <w:szCs w:val="20"/>
                  </w:rPr>
                </w:pPr>
                <w:r w:rsidRPr="00B2520C">
                  <w:rPr>
                    <w:sz w:val="20"/>
                    <w:szCs w:val="20"/>
                  </w:rPr>
                  <w:fldChar w:fldCharType="begin"/>
                </w:r>
                <w:r w:rsidR="00F708A0" w:rsidRPr="00B2520C">
                  <w:rPr>
                    <w:sz w:val="20"/>
                    <w:szCs w:val="20"/>
                  </w:rPr>
                  <w:instrText xml:space="preserve"> PAGE    \* MERGEFORMAT </w:instrText>
                </w:r>
                <w:r w:rsidRPr="00B2520C">
                  <w:rPr>
                    <w:sz w:val="20"/>
                    <w:szCs w:val="20"/>
                  </w:rPr>
                  <w:fldChar w:fldCharType="separate"/>
                </w:r>
                <w:r w:rsidR="00A22982">
                  <w:rPr>
                    <w:noProof/>
                    <w:sz w:val="20"/>
                    <w:szCs w:val="20"/>
                  </w:rPr>
                  <w:t>3</w:t>
                </w:r>
                <w:r w:rsidRPr="00B2520C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 anchory="page"/>
        </v:rect>
      </w:pict>
    </w:r>
    <w:r>
      <w:rPr>
        <w:noProof/>
        <w:lang w:eastAsia="pt-BR"/>
      </w:rPr>
      <w:pict>
        <v:rect id="Rectangle 18" o:spid="_x0000_s4097" style="position:absolute;left:0;text-align:left;margin-left:484.8pt;margin-top:-14.15pt;width:18.7pt;height:43.2pt;rotation:-90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DAA" w:rsidRDefault="00AD3DAA" w:rsidP="00CA5701">
      <w:r>
        <w:separator/>
      </w:r>
    </w:p>
  </w:footnote>
  <w:footnote w:type="continuationSeparator" w:id="0">
    <w:p w:rsidR="00AD3DAA" w:rsidRDefault="00AD3DAA" w:rsidP="00CA57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A0" w:rsidRPr="00887F50" w:rsidRDefault="00660CB3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6" type="#_x0000_t202" style="position:absolute;left:0;text-align:left;margin-left:4.3pt;margin-top:2.8pt;width:400.5pt;height:49.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<v:path arrowok="t"/>
          <v:textbox style="mso-next-textbox:#_x0000_s4106">
            <w:txbxContent>
              <w:p w:rsidR="00D760A7" w:rsidRDefault="00D760A7" w:rsidP="00D760A7">
                <w:r w:rsidRPr="00D760A7">
                  <w:rPr>
                    <w:rFonts w:eastAsia="Times New Roman"/>
                    <w:b/>
                    <w:bCs/>
                    <w:iCs/>
                    <w:noProof/>
                    <w:color w:val="009ABD"/>
                    <w:sz w:val="28"/>
                    <w:szCs w:val="28"/>
                    <w:lang w:eastAsia="pt-BR"/>
                  </w:rPr>
                  <w:t>Copia de arquivos via SOCKETS (CLIENT/SERVER)</w:t>
                </w:r>
              </w:p>
              <w:p w:rsidR="00F708A0" w:rsidRPr="000D7015" w:rsidRDefault="00F708A0" w:rsidP="000D7015">
                <w:pPr>
                  <w:rPr>
                    <w:sz w:val="28"/>
                    <w:szCs w:val="28"/>
                  </w:rPr>
                </w:pPr>
              </w:p>
              <w:p w:rsidR="00F708A0" w:rsidRPr="00F46BBA" w:rsidRDefault="00F708A0" w:rsidP="00F46BBA">
                <w:pPr>
                  <w:rPr>
                    <w:sz w:val="28"/>
                    <w:szCs w:val="28"/>
                  </w:rPr>
                </w:pPr>
              </w:p>
              <w:p w:rsidR="00F708A0" w:rsidRPr="00F46BBA" w:rsidRDefault="00F708A0" w:rsidP="006D5833">
                <w:pPr>
                  <w:pStyle w:val="Ttulo"/>
                </w:pPr>
              </w:p>
              <w:p w:rsidR="00F708A0" w:rsidRPr="00F46BBA" w:rsidRDefault="00F708A0" w:rsidP="00853BC9">
                <w:pPr>
                  <w:rPr>
                    <w:sz w:val="28"/>
                    <w:szCs w:val="28"/>
                  </w:rPr>
                </w:pPr>
              </w:p>
            </w:txbxContent>
          </v:textbox>
        </v:shape>
      </w:pict>
    </w:r>
  </w:p>
  <w:p w:rsidR="00F708A0" w:rsidRDefault="00660CB3">
    <w:r>
      <w:rPr>
        <w:noProof/>
        <w:lang w:eastAsia="pt-BR"/>
      </w:rPr>
      <w:pict>
        <v:shape id="Text Box 27" o:spid="_x0000_s4105" type="#_x0000_t202" style="position:absolute;left:0;text-align:left;margin-left:39.5pt;margin-top:36pt;width:516pt;height:29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<v:path arrowok="t"/>
          <v:textbox style="mso-next-textbox:#Text Box 27">
            <w:txbxContent>
              <w:p w:rsidR="00F708A0" w:rsidRPr="00514315" w:rsidRDefault="00F708A0" w:rsidP="00BC2B52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color w:val="FFFFFF" w:themeColor="background1"/>
                    <w:sz w:val="32"/>
                    <w:szCs w:val="32"/>
                  </w:rPr>
                  <w:t>Título do documento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A0" w:rsidRPr="00887F50" w:rsidRDefault="00660CB3" w:rsidP="00BC2B52">
    <w:pPr>
      <w:pStyle w:val="Cabealho"/>
      <w:rPr>
        <w:b/>
        <w:color w:val="FFFFFF" w:themeColor="background1"/>
        <w:sz w:val="32"/>
        <w:szCs w:val="32"/>
      </w:rPr>
    </w:pPr>
    <w:r w:rsidRPr="00660CB3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4" type="#_x0000_t202" style="position:absolute;left:0;text-align:left;margin-left:4.3pt;margin-top:2.8pt;width:400.5pt;height:49.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<v:path arrowok="t"/>
          <v:textbox style="mso-next-textbox:#_x0000_s4104">
            <w:txbxContent>
              <w:p w:rsidR="00D760A7" w:rsidRDefault="00D760A7" w:rsidP="00D760A7">
                <w:r w:rsidRPr="00D760A7">
                  <w:rPr>
                    <w:rFonts w:eastAsia="Times New Roman"/>
                    <w:b/>
                    <w:bCs/>
                    <w:iCs/>
                    <w:noProof/>
                    <w:color w:val="009ABD"/>
                    <w:sz w:val="28"/>
                    <w:szCs w:val="28"/>
                    <w:lang w:eastAsia="pt-BR"/>
                  </w:rPr>
                  <w:t>Copia de arquivos via SOCKETS (CLIENT/SERVER)</w:t>
                </w:r>
              </w:p>
              <w:p w:rsidR="00F708A0" w:rsidRPr="00F46BBA" w:rsidRDefault="00F708A0" w:rsidP="006D5833">
                <w:pPr>
                  <w:pStyle w:val="Ttulo"/>
                  <w:numPr>
                    <w:ilvl w:val="0"/>
                    <w:numId w:val="0"/>
                  </w:numPr>
                  <w:ind w:left="720" w:hanging="360"/>
                </w:pPr>
              </w:p>
              <w:p w:rsidR="00F708A0" w:rsidRPr="00F46BBA" w:rsidRDefault="00F708A0" w:rsidP="00DE2A54">
                <w:pPr>
                  <w:rPr>
                    <w:sz w:val="28"/>
                    <w:szCs w:val="28"/>
                  </w:rPr>
                </w:pPr>
              </w:p>
            </w:txbxContent>
          </v:textbox>
        </v:shape>
      </w:pict>
    </w:r>
  </w:p>
  <w:p w:rsidR="00F708A0" w:rsidRPr="00887F50" w:rsidRDefault="00F708A0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F708A0" w:rsidRDefault="00F708A0" w:rsidP="004E042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5884"/>
    <w:multiLevelType w:val="hybridMultilevel"/>
    <w:tmpl w:val="0600A9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64AD9"/>
    <w:multiLevelType w:val="hybridMultilevel"/>
    <w:tmpl w:val="474CB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Ttulo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6516F82"/>
    <w:multiLevelType w:val="hybridMultilevel"/>
    <w:tmpl w:val="86E0B0E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0">
    <w:nsid w:val="36D3707A"/>
    <w:multiLevelType w:val="hybridMultilevel"/>
    <w:tmpl w:val="6B58A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0F6934"/>
    <w:multiLevelType w:val="hybridMultilevel"/>
    <w:tmpl w:val="361C2ED6"/>
    <w:lvl w:ilvl="0" w:tplc="07128F4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412C6772"/>
    <w:multiLevelType w:val="hybridMultilevel"/>
    <w:tmpl w:val="A56EDB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B7DD8"/>
    <w:multiLevelType w:val="hybridMultilevel"/>
    <w:tmpl w:val="74D22AD8"/>
    <w:lvl w:ilvl="0" w:tplc="B862F66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93488"/>
    <w:multiLevelType w:val="hybridMultilevel"/>
    <w:tmpl w:val="EB108D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895563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419008D"/>
    <w:multiLevelType w:val="hybridMultilevel"/>
    <w:tmpl w:val="C3D67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A7D4277"/>
    <w:multiLevelType w:val="multilevel"/>
    <w:tmpl w:val="81AE5B66"/>
    <w:lvl w:ilvl="0">
      <w:start w:val="2"/>
      <w:numFmt w:val="decimal"/>
      <w:lvlText w:val="%1.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6255"/>
    <w:multiLevelType w:val="hybridMultilevel"/>
    <w:tmpl w:val="28F81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66BCE"/>
    <w:multiLevelType w:val="hybridMultilevel"/>
    <w:tmpl w:val="9EF80CAC"/>
    <w:lvl w:ilvl="0" w:tplc="465A63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C7636B"/>
    <w:multiLevelType w:val="multilevel"/>
    <w:tmpl w:val="81AE5B66"/>
    <w:lvl w:ilvl="0">
      <w:start w:val="2"/>
      <w:numFmt w:val="decimal"/>
      <w:lvlText w:val="%1."/>
      <w:lvlJc w:val="left"/>
      <w:pPr>
        <w:ind w:left="1141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4120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856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1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5" w:hanging="1584"/>
      </w:pPr>
      <w:rPr>
        <w:rFonts w:hint="default"/>
      </w:rPr>
    </w:lvl>
  </w:abstractNum>
  <w:abstractNum w:abstractNumId="23">
    <w:nsid w:val="67074698"/>
    <w:multiLevelType w:val="multilevel"/>
    <w:tmpl w:val="94B8DA40"/>
    <w:lvl w:ilvl="0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6A225CC4"/>
    <w:multiLevelType w:val="hybridMultilevel"/>
    <w:tmpl w:val="0A1AE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D3C607C"/>
    <w:multiLevelType w:val="hybridMultilevel"/>
    <w:tmpl w:val="5C604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82B04"/>
    <w:multiLevelType w:val="hybridMultilevel"/>
    <w:tmpl w:val="F0F69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243999"/>
    <w:multiLevelType w:val="hybridMultilevel"/>
    <w:tmpl w:val="B2FA90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D6027B1"/>
    <w:multiLevelType w:val="hybridMultilevel"/>
    <w:tmpl w:val="45D0A0A4"/>
    <w:lvl w:ilvl="0" w:tplc="6220CF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8"/>
  </w:num>
  <w:num w:numId="4">
    <w:abstractNumId w:val="7"/>
  </w:num>
  <w:num w:numId="5">
    <w:abstractNumId w:val="17"/>
  </w:num>
  <w:num w:numId="6">
    <w:abstractNumId w:val="25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19"/>
  </w:num>
  <w:num w:numId="12">
    <w:abstractNumId w:val="23"/>
  </w:num>
  <w:num w:numId="13">
    <w:abstractNumId w:val="18"/>
  </w:num>
  <w:num w:numId="14">
    <w:abstractNumId w:val="22"/>
  </w:num>
  <w:num w:numId="15">
    <w:abstractNumId w:val="21"/>
  </w:num>
  <w:num w:numId="16">
    <w:abstractNumId w:val="29"/>
  </w:num>
  <w:num w:numId="17">
    <w:abstractNumId w:val="29"/>
    <w:lvlOverride w:ilvl="0">
      <w:startOverride w:val="3"/>
    </w:lvlOverride>
  </w:num>
  <w:num w:numId="18">
    <w:abstractNumId w:val="23"/>
    <w:lvlOverride w:ilvl="0">
      <w:startOverride w:val="3"/>
    </w:lvlOverride>
  </w:num>
  <w:num w:numId="19">
    <w:abstractNumId w:val="15"/>
  </w:num>
  <w:num w:numId="20">
    <w:abstractNumId w:val="23"/>
  </w:num>
  <w:num w:numId="21">
    <w:abstractNumId w:val="12"/>
  </w:num>
  <w:num w:numId="22">
    <w:abstractNumId w:val="24"/>
  </w:num>
  <w:num w:numId="23">
    <w:abstractNumId w:val="16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28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13"/>
  </w:num>
  <w:num w:numId="33">
    <w:abstractNumId w:val="14"/>
  </w:num>
  <w:num w:numId="34">
    <w:abstractNumId w:val="23"/>
    <w:lvlOverride w:ilvl="0">
      <w:lvl w:ilvl="0">
        <w:start w:val="1"/>
        <w:numFmt w:val="decimal"/>
        <w:pStyle w:val="Ttulo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1800"/>
        </w:pPr>
        <w:rPr>
          <w:rFonts w:hint="default"/>
        </w:rPr>
      </w:lvl>
    </w:lvlOverride>
  </w:num>
  <w:num w:numId="35">
    <w:abstractNumId w:val="26"/>
  </w:num>
  <w:num w:numId="36">
    <w:abstractNumId w:val="4"/>
  </w:num>
  <w:num w:numId="37">
    <w:abstractNumId w:val="20"/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134146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91261"/>
    <w:rsid w:val="00002299"/>
    <w:rsid w:val="00002A1D"/>
    <w:rsid w:val="00002BD5"/>
    <w:rsid w:val="00004584"/>
    <w:rsid w:val="000049CA"/>
    <w:rsid w:val="000057D2"/>
    <w:rsid w:val="00005D71"/>
    <w:rsid w:val="0000610A"/>
    <w:rsid w:val="000061DD"/>
    <w:rsid w:val="00006603"/>
    <w:rsid w:val="0000723E"/>
    <w:rsid w:val="00007789"/>
    <w:rsid w:val="000104FA"/>
    <w:rsid w:val="000109E6"/>
    <w:rsid w:val="00010D58"/>
    <w:rsid w:val="00011FF5"/>
    <w:rsid w:val="000120C5"/>
    <w:rsid w:val="000125C8"/>
    <w:rsid w:val="00012F31"/>
    <w:rsid w:val="0001387E"/>
    <w:rsid w:val="00013ECC"/>
    <w:rsid w:val="000144DB"/>
    <w:rsid w:val="00014A31"/>
    <w:rsid w:val="00014A61"/>
    <w:rsid w:val="00014D3C"/>
    <w:rsid w:val="00015239"/>
    <w:rsid w:val="0001542A"/>
    <w:rsid w:val="000157D7"/>
    <w:rsid w:val="0001596B"/>
    <w:rsid w:val="00015B86"/>
    <w:rsid w:val="00016262"/>
    <w:rsid w:val="000200C3"/>
    <w:rsid w:val="0002049F"/>
    <w:rsid w:val="000206AA"/>
    <w:rsid w:val="00020E65"/>
    <w:rsid w:val="00021959"/>
    <w:rsid w:val="00021AE3"/>
    <w:rsid w:val="00021F6E"/>
    <w:rsid w:val="000221F6"/>
    <w:rsid w:val="0002228E"/>
    <w:rsid w:val="000229B3"/>
    <w:rsid w:val="00022BDF"/>
    <w:rsid w:val="000236C2"/>
    <w:rsid w:val="000239F1"/>
    <w:rsid w:val="00023AD7"/>
    <w:rsid w:val="00025654"/>
    <w:rsid w:val="00026A48"/>
    <w:rsid w:val="00026EEE"/>
    <w:rsid w:val="00027E51"/>
    <w:rsid w:val="00031393"/>
    <w:rsid w:val="00031D30"/>
    <w:rsid w:val="00031E22"/>
    <w:rsid w:val="000322B7"/>
    <w:rsid w:val="0003243B"/>
    <w:rsid w:val="00032DB6"/>
    <w:rsid w:val="00033340"/>
    <w:rsid w:val="00033D7E"/>
    <w:rsid w:val="00034D10"/>
    <w:rsid w:val="000357FB"/>
    <w:rsid w:val="000360E5"/>
    <w:rsid w:val="00036133"/>
    <w:rsid w:val="00036991"/>
    <w:rsid w:val="00036ADA"/>
    <w:rsid w:val="0003757F"/>
    <w:rsid w:val="00037EC0"/>
    <w:rsid w:val="00040587"/>
    <w:rsid w:val="00040EFC"/>
    <w:rsid w:val="00041F02"/>
    <w:rsid w:val="00042679"/>
    <w:rsid w:val="000429FA"/>
    <w:rsid w:val="000434F2"/>
    <w:rsid w:val="00043CAB"/>
    <w:rsid w:val="00045A20"/>
    <w:rsid w:val="00045AE8"/>
    <w:rsid w:val="0004602E"/>
    <w:rsid w:val="00046566"/>
    <w:rsid w:val="000466E2"/>
    <w:rsid w:val="000468F9"/>
    <w:rsid w:val="00046A37"/>
    <w:rsid w:val="00046CCD"/>
    <w:rsid w:val="000525A4"/>
    <w:rsid w:val="00052604"/>
    <w:rsid w:val="000529F6"/>
    <w:rsid w:val="00052EFF"/>
    <w:rsid w:val="00053BC7"/>
    <w:rsid w:val="00054BF5"/>
    <w:rsid w:val="00054D94"/>
    <w:rsid w:val="00056287"/>
    <w:rsid w:val="0005789E"/>
    <w:rsid w:val="00057EBE"/>
    <w:rsid w:val="0006045E"/>
    <w:rsid w:val="000612CB"/>
    <w:rsid w:val="000613B4"/>
    <w:rsid w:val="000613D1"/>
    <w:rsid w:val="00062E4F"/>
    <w:rsid w:val="00063392"/>
    <w:rsid w:val="00063637"/>
    <w:rsid w:val="00065295"/>
    <w:rsid w:val="0006592D"/>
    <w:rsid w:val="000669C5"/>
    <w:rsid w:val="00067468"/>
    <w:rsid w:val="000676D4"/>
    <w:rsid w:val="000677EB"/>
    <w:rsid w:val="0006791F"/>
    <w:rsid w:val="00067A20"/>
    <w:rsid w:val="00067DCE"/>
    <w:rsid w:val="00070B9C"/>
    <w:rsid w:val="00071DCA"/>
    <w:rsid w:val="00072F3A"/>
    <w:rsid w:val="0007328D"/>
    <w:rsid w:val="000746EC"/>
    <w:rsid w:val="00074C3E"/>
    <w:rsid w:val="000760D3"/>
    <w:rsid w:val="0007674E"/>
    <w:rsid w:val="00076DE4"/>
    <w:rsid w:val="00077D9B"/>
    <w:rsid w:val="00077E20"/>
    <w:rsid w:val="00080858"/>
    <w:rsid w:val="000809FE"/>
    <w:rsid w:val="0008132B"/>
    <w:rsid w:val="00081BA3"/>
    <w:rsid w:val="00081E83"/>
    <w:rsid w:val="0008321D"/>
    <w:rsid w:val="0008340A"/>
    <w:rsid w:val="000839FD"/>
    <w:rsid w:val="0008451B"/>
    <w:rsid w:val="00084A8D"/>
    <w:rsid w:val="00085186"/>
    <w:rsid w:val="000851F8"/>
    <w:rsid w:val="000872CA"/>
    <w:rsid w:val="0008786B"/>
    <w:rsid w:val="00090342"/>
    <w:rsid w:val="0009070D"/>
    <w:rsid w:val="000919A7"/>
    <w:rsid w:val="000954B4"/>
    <w:rsid w:val="00096044"/>
    <w:rsid w:val="000962BA"/>
    <w:rsid w:val="00096497"/>
    <w:rsid w:val="000965C1"/>
    <w:rsid w:val="00096D6F"/>
    <w:rsid w:val="000970E3"/>
    <w:rsid w:val="00097A40"/>
    <w:rsid w:val="000A00B5"/>
    <w:rsid w:val="000A192A"/>
    <w:rsid w:val="000A1BCC"/>
    <w:rsid w:val="000A43A7"/>
    <w:rsid w:val="000A5A6C"/>
    <w:rsid w:val="000A6202"/>
    <w:rsid w:val="000A7229"/>
    <w:rsid w:val="000A74C3"/>
    <w:rsid w:val="000A790A"/>
    <w:rsid w:val="000B0985"/>
    <w:rsid w:val="000B18C8"/>
    <w:rsid w:val="000B20E7"/>
    <w:rsid w:val="000B352F"/>
    <w:rsid w:val="000B3606"/>
    <w:rsid w:val="000B4314"/>
    <w:rsid w:val="000B4785"/>
    <w:rsid w:val="000B6882"/>
    <w:rsid w:val="000B6D59"/>
    <w:rsid w:val="000B724F"/>
    <w:rsid w:val="000B799B"/>
    <w:rsid w:val="000B7F4C"/>
    <w:rsid w:val="000C139D"/>
    <w:rsid w:val="000C1CA2"/>
    <w:rsid w:val="000C2C60"/>
    <w:rsid w:val="000C50E4"/>
    <w:rsid w:val="000D0CB0"/>
    <w:rsid w:val="000D175B"/>
    <w:rsid w:val="000D49EB"/>
    <w:rsid w:val="000D5118"/>
    <w:rsid w:val="000D7015"/>
    <w:rsid w:val="000D7943"/>
    <w:rsid w:val="000D7DF7"/>
    <w:rsid w:val="000D7ED1"/>
    <w:rsid w:val="000E09E0"/>
    <w:rsid w:val="000E2012"/>
    <w:rsid w:val="000E23B8"/>
    <w:rsid w:val="000E39FF"/>
    <w:rsid w:val="000E4CCB"/>
    <w:rsid w:val="000E5F4D"/>
    <w:rsid w:val="000E66AE"/>
    <w:rsid w:val="000F0B65"/>
    <w:rsid w:val="000F112B"/>
    <w:rsid w:val="000F2218"/>
    <w:rsid w:val="000F4579"/>
    <w:rsid w:val="000F5B38"/>
    <w:rsid w:val="000F7DAB"/>
    <w:rsid w:val="00100AA9"/>
    <w:rsid w:val="00101878"/>
    <w:rsid w:val="001022A6"/>
    <w:rsid w:val="00102DBA"/>
    <w:rsid w:val="00102FF6"/>
    <w:rsid w:val="0010353E"/>
    <w:rsid w:val="001038EC"/>
    <w:rsid w:val="00103D1E"/>
    <w:rsid w:val="0010409E"/>
    <w:rsid w:val="001040A8"/>
    <w:rsid w:val="00104A46"/>
    <w:rsid w:val="00104A77"/>
    <w:rsid w:val="001050C9"/>
    <w:rsid w:val="001056DC"/>
    <w:rsid w:val="00105976"/>
    <w:rsid w:val="00107C5B"/>
    <w:rsid w:val="00112434"/>
    <w:rsid w:val="0011264D"/>
    <w:rsid w:val="00112843"/>
    <w:rsid w:val="00112957"/>
    <w:rsid w:val="001130F6"/>
    <w:rsid w:val="0011343A"/>
    <w:rsid w:val="00114301"/>
    <w:rsid w:val="00114F1C"/>
    <w:rsid w:val="001165F6"/>
    <w:rsid w:val="00117FF5"/>
    <w:rsid w:val="00120F09"/>
    <w:rsid w:val="00121EB0"/>
    <w:rsid w:val="00122C74"/>
    <w:rsid w:val="00122FDA"/>
    <w:rsid w:val="001238F4"/>
    <w:rsid w:val="001241D7"/>
    <w:rsid w:val="00125414"/>
    <w:rsid w:val="001268DE"/>
    <w:rsid w:val="001300B7"/>
    <w:rsid w:val="001301F0"/>
    <w:rsid w:val="0013059D"/>
    <w:rsid w:val="0013088E"/>
    <w:rsid w:val="001312BA"/>
    <w:rsid w:val="00131452"/>
    <w:rsid w:val="00131690"/>
    <w:rsid w:val="00131B5D"/>
    <w:rsid w:val="00131F4F"/>
    <w:rsid w:val="00131F52"/>
    <w:rsid w:val="001322A3"/>
    <w:rsid w:val="001334AD"/>
    <w:rsid w:val="00133506"/>
    <w:rsid w:val="00133ED6"/>
    <w:rsid w:val="00134AE5"/>
    <w:rsid w:val="00135E96"/>
    <w:rsid w:val="00136086"/>
    <w:rsid w:val="001375A3"/>
    <w:rsid w:val="0014065C"/>
    <w:rsid w:val="001409BA"/>
    <w:rsid w:val="00141904"/>
    <w:rsid w:val="00142BFF"/>
    <w:rsid w:val="00145F10"/>
    <w:rsid w:val="00147BFE"/>
    <w:rsid w:val="00147C8C"/>
    <w:rsid w:val="00150FFB"/>
    <w:rsid w:val="00151164"/>
    <w:rsid w:val="00151D26"/>
    <w:rsid w:val="0015222E"/>
    <w:rsid w:val="0015294A"/>
    <w:rsid w:val="001531DE"/>
    <w:rsid w:val="00153623"/>
    <w:rsid w:val="00154273"/>
    <w:rsid w:val="001559B5"/>
    <w:rsid w:val="001562E1"/>
    <w:rsid w:val="0015676A"/>
    <w:rsid w:val="00156F83"/>
    <w:rsid w:val="00157A56"/>
    <w:rsid w:val="001615B9"/>
    <w:rsid w:val="001666FC"/>
    <w:rsid w:val="00166DD8"/>
    <w:rsid w:val="00170085"/>
    <w:rsid w:val="0017026C"/>
    <w:rsid w:val="0017053A"/>
    <w:rsid w:val="001706C4"/>
    <w:rsid w:val="00171458"/>
    <w:rsid w:val="00171EBC"/>
    <w:rsid w:val="00172750"/>
    <w:rsid w:val="00172757"/>
    <w:rsid w:val="00172E84"/>
    <w:rsid w:val="00173FD3"/>
    <w:rsid w:val="00176746"/>
    <w:rsid w:val="0017773C"/>
    <w:rsid w:val="00177E73"/>
    <w:rsid w:val="00180BE1"/>
    <w:rsid w:val="001813FB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9AA"/>
    <w:rsid w:val="00185F32"/>
    <w:rsid w:val="00187464"/>
    <w:rsid w:val="00187C9D"/>
    <w:rsid w:val="00190573"/>
    <w:rsid w:val="0019090C"/>
    <w:rsid w:val="00191F53"/>
    <w:rsid w:val="00192446"/>
    <w:rsid w:val="001926A9"/>
    <w:rsid w:val="00192B34"/>
    <w:rsid w:val="00192F1F"/>
    <w:rsid w:val="00193872"/>
    <w:rsid w:val="001939D8"/>
    <w:rsid w:val="00195248"/>
    <w:rsid w:val="00195322"/>
    <w:rsid w:val="001954F0"/>
    <w:rsid w:val="001963CD"/>
    <w:rsid w:val="00196E64"/>
    <w:rsid w:val="001A00F9"/>
    <w:rsid w:val="001A164B"/>
    <w:rsid w:val="001A1DC7"/>
    <w:rsid w:val="001A1F66"/>
    <w:rsid w:val="001A326A"/>
    <w:rsid w:val="001A3D37"/>
    <w:rsid w:val="001A418C"/>
    <w:rsid w:val="001A421C"/>
    <w:rsid w:val="001A481C"/>
    <w:rsid w:val="001A4954"/>
    <w:rsid w:val="001A49DB"/>
    <w:rsid w:val="001A4DDB"/>
    <w:rsid w:val="001A55C4"/>
    <w:rsid w:val="001A5F7B"/>
    <w:rsid w:val="001A63C5"/>
    <w:rsid w:val="001A66C1"/>
    <w:rsid w:val="001A698F"/>
    <w:rsid w:val="001A6D57"/>
    <w:rsid w:val="001A7A8E"/>
    <w:rsid w:val="001B1500"/>
    <w:rsid w:val="001B18FA"/>
    <w:rsid w:val="001B2036"/>
    <w:rsid w:val="001B3071"/>
    <w:rsid w:val="001B31DE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5DDF"/>
    <w:rsid w:val="001C7046"/>
    <w:rsid w:val="001C7A9C"/>
    <w:rsid w:val="001D0EC0"/>
    <w:rsid w:val="001D110F"/>
    <w:rsid w:val="001D1304"/>
    <w:rsid w:val="001D18A2"/>
    <w:rsid w:val="001D2585"/>
    <w:rsid w:val="001D33D2"/>
    <w:rsid w:val="001D4164"/>
    <w:rsid w:val="001D46DE"/>
    <w:rsid w:val="001D4ABC"/>
    <w:rsid w:val="001D4C4D"/>
    <w:rsid w:val="001D6035"/>
    <w:rsid w:val="001D6504"/>
    <w:rsid w:val="001D6CEF"/>
    <w:rsid w:val="001E0578"/>
    <w:rsid w:val="001E0D8A"/>
    <w:rsid w:val="001E18E5"/>
    <w:rsid w:val="001E1AB4"/>
    <w:rsid w:val="001E1D8B"/>
    <w:rsid w:val="001E4FAC"/>
    <w:rsid w:val="001E5E42"/>
    <w:rsid w:val="001E60BA"/>
    <w:rsid w:val="001E6129"/>
    <w:rsid w:val="001E78A1"/>
    <w:rsid w:val="001E7ACC"/>
    <w:rsid w:val="001F0541"/>
    <w:rsid w:val="001F0A1D"/>
    <w:rsid w:val="001F0B73"/>
    <w:rsid w:val="001F0C3A"/>
    <w:rsid w:val="001F20F9"/>
    <w:rsid w:val="001F2B63"/>
    <w:rsid w:val="001F3A6C"/>
    <w:rsid w:val="001F3FBF"/>
    <w:rsid w:val="001F4636"/>
    <w:rsid w:val="001F4FF5"/>
    <w:rsid w:val="001F503E"/>
    <w:rsid w:val="001F5C58"/>
    <w:rsid w:val="001F6659"/>
    <w:rsid w:val="00200560"/>
    <w:rsid w:val="0020056B"/>
    <w:rsid w:val="002005D8"/>
    <w:rsid w:val="00202189"/>
    <w:rsid w:val="0020229A"/>
    <w:rsid w:val="00203188"/>
    <w:rsid w:val="0020449E"/>
    <w:rsid w:val="00204567"/>
    <w:rsid w:val="00204911"/>
    <w:rsid w:val="002053E3"/>
    <w:rsid w:val="00205790"/>
    <w:rsid w:val="00205AF5"/>
    <w:rsid w:val="00205E69"/>
    <w:rsid w:val="0020700B"/>
    <w:rsid w:val="00207EAC"/>
    <w:rsid w:val="0021083D"/>
    <w:rsid w:val="002119F3"/>
    <w:rsid w:val="00211F35"/>
    <w:rsid w:val="002132F5"/>
    <w:rsid w:val="002133CA"/>
    <w:rsid w:val="00215DC3"/>
    <w:rsid w:val="0021662B"/>
    <w:rsid w:val="00217B77"/>
    <w:rsid w:val="00220A68"/>
    <w:rsid w:val="0022142E"/>
    <w:rsid w:val="002217C3"/>
    <w:rsid w:val="00222321"/>
    <w:rsid w:val="0022318A"/>
    <w:rsid w:val="0022442C"/>
    <w:rsid w:val="00224D4A"/>
    <w:rsid w:val="00224D82"/>
    <w:rsid w:val="002256A7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CBC"/>
    <w:rsid w:val="00236D34"/>
    <w:rsid w:val="00240505"/>
    <w:rsid w:val="00240B4C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626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108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0AD5"/>
    <w:rsid w:val="00270EA2"/>
    <w:rsid w:val="002740F4"/>
    <w:rsid w:val="00275EB1"/>
    <w:rsid w:val="00277C13"/>
    <w:rsid w:val="00280A10"/>
    <w:rsid w:val="0028345B"/>
    <w:rsid w:val="00283464"/>
    <w:rsid w:val="002843C0"/>
    <w:rsid w:val="00284DDD"/>
    <w:rsid w:val="00285300"/>
    <w:rsid w:val="00285BC0"/>
    <w:rsid w:val="00287111"/>
    <w:rsid w:val="00290122"/>
    <w:rsid w:val="002906EC"/>
    <w:rsid w:val="0029192A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5982"/>
    <w:rsid w:val="0029607E"/>
    <w:rsid w:val="00296815"/>
    <w:rsid w:val="002974C9"/>
    <w:rsid w:val="00297CCE"/>
    <w:rsid w:val="002A020A"/>
    <w:rsid w:val="002A02D7"/>
    <w:rsid w:val="002A1A23"/>
    <w:rsid w:val="002A214D"/>
    <w:rsid w:val="002A25AA"/>
    <w:rsid w:val="002A2A40"/>
    <w:rsid w:val="002A2BE3"/>
    <w:rsid w:val="002A3618"/>
    <w:rsid w:val="002A503D"/>
    <w:rsid w:val="002A5156"/>
    <w:rsid w:val="002A5A1D"/>
    <w:rsid w:val="002A6657"/>
    <w:rsid w:val="002B025C"/>
    <w:rsid w:val="002B0601"/>
    <w:rsid w:val="002B08AE"/>
    <w:rsid w:val="002B4BA8"/>
    <w:rsid w:val="002B5D17"/>
    <w:rsid w:val="002B689A"/>
    <w:rsid w:val="002B7B28"/>
    <w:rsid w:val="002C0234"/>
    <w:rsid w:val="002C072C"/>
    <w:rsid w:val="002C17D1"/>
    <w:rsid w:val="002C2757"/>
    <w:rsid w:val="002C28E1"/>
    <w:rsid w:val="002C2CBF"/>
    <w:rsid w:val="002C34E3"/>
    <w:rsid w:val="002C46AB"/>
    <w:rsid w:val="002C581B"/>
    <w:rsid w:val="002C79CE"/>
    <w:rsid w:val="002D1F0D"/>
    <w:rsid w:val="002D34CC"/>
    <w:rsid w:val="002D3C1C"/>
    <w:rsid w:val="002D3CF4"/>
    <w:rsid w:val="002D3D5E"/>
    <w:rsid w:val="002D4B8A"/>
    <w:rsid w:val="002D5303"/>
    <w:rsid w:val="002E1641"/>
    <w:rsid w:val="002E16DB"/>
    <w:rsid w:val="002E2200"/>
    <w:rsid w:val="002E22F2"/>
    <w:rsid w:val="002E4140"/>
    <w:rsid w:val="002E4FE8"/>
    <w:rsid w:val="002E515D"/>
    <w:rsid w:val="002E5F60"/>
    <w:rsid w:val="002E68D6"/>
    <w:rsid w:val="002F044B"/>
    <w:rsid w:val="002F1345"/>
    <w:rsid w:val="002F1AE3"/>
    <w:rsid w:val="002F26F2"/>
    <w:rsid w:val="002F2723"/>
    <w:rsid w:val="002F2A09"/>
    <w:rsid w:val="002F4655"/>
    <w:rsid w:val="002F470F"/>
    <w:rsid w:val="002F475E"/>
    <w:rsid w:val="002F586E"/>
    <w:rsid w:val="002F6C30"/>
    <w:rsid w:val="002F7321"/>
    <w:rsid w:val="002F7ABD"/>
    <w:rsid w:val="00300661"/>
    <w:rsid w:val="003007D4"/>
    <w:rsid w:val="00300F8B"/>
    <w:rsid w:val="0030255C"/>
    <w:rsid w:val="00302789"/>
    <w:rsid w:val="00302A54"/>
    <w:rsid w:val="0030341E"/>
    <w:rsid w:val="00303B08"/>
    <w:rsid w:val="0030440F"/>
    <w:rsid w:val="00304FDB"/>
    <w:rsid w:val="003055CF"/>
    <w:rsid w:val="00305A32"/>
    <w:rsid w:val="00306941"/>
    <w:rsid w:val="00306D87"/>
    <w:rsid w:val="00307533"/>
    <w:rsid w:val="0030780E"/>
    <w:rsid w:val="00307EB4"/>
    <w:rsid w:val="0031226E"/>
    <w:rsid w:val="00313EB0"/>
    <w:rsid w:val="00314F21"/>
    <w:rsid w:val="00315086"/>
    <w:rsid w:val="003150D7"/>
    <w:rsid w:val="003156A3"/>
    <w:rsid w:val="00315875"/>
    <w:rsid w:val="00315A36"/>
    <w:rsid w:val="00315B03"/>
    <w:rsid w:val="00315F89"/>
    <w:rsid w:val="003164DC"/>
    <w:rsid w:val="0031673D"/>
    <w:rsid w:val="003209B0"/>
    <w:rsid w:val="00320DE4"/>
    <w:rsid w:val="003216A5"/>
    <w:rsid w:val="0032189E"/>
    <w:rsid w:val="0032374B"/>
    <w:rsid w:val="0032377D"/>
    <w:rsid w:val="003237A4"/>
    <w:rsid w:val="0032408B"/>
    <w:rsid w:val="00325B06"/>
    <w:rsid w:val="00325BBC"/>
    <w:rsid w:val="003267A4"/>
    <w:rsid w:val="00327907"/>
    <w:rsid w:val="00330FCB"/>
    <w:rsid w:val="003313A2"/>
    <w:rsid w:val="0033268D"/>
    <w:rsid w:val="0033294B"/>
    <w:rsid w:val="00332B91"/>
    <w:rsid w:val="00332CF7"/>
    <w:rsid w:val="0033328C"/>
    <w:rsid w:val="0033372D"/>
    <w:rsid w:val="00334013"/>
    <w:rsid w:val="003348BC"/>
    <w:rsid w:val="003350D4"/>
    <w:rsid w:val="00336878"/>
    <w:rsid w:val="00336CED"/>
    <w:rsid w:val="00340183"/>
    <w:rsid w:val="00340D83"/>
    <w:rsid w:val="00341230"/>
    <w:rsid w:val="003421E5"/>
    <w:rsid w:val="00342428"/>
    <w:rsid w:val="003448BB"/>
    <w:rsid w:val="00344B51"/>
    <w:rsid w:val="0034590B"/>
    <w:rsid w:val="00345D14"/>
    <w:rsid w:val="003467FA"/>
    <w:rsid w:val="00346F3F"/>
    <w:rsid w:val="00347642"/>
    <w:rsid w:val="003504CB"/>
    <w:rsid w:val="00350513"/>
    <w:rsid w:val="0035085A"/>
    <w:rsid w:val="00351BC7"/>
    <w:rsid w:val="003526FD"/>
    <w:rsid w:val="00352796"/>
    <w:rsid w:val="00352F00"/>
    <w:rsid w:val="00353569"/>
    <w:rsid w:val="00353A03"/>
    <w:rsid w:val="00353B8D"/>
    <w:rsid w:val="00353BF0"/>
    <w:rsid w:val="003547ED"/>
    <w:rsid w:val="00354D9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3CB"/>
    <w:rsid w:val="00366751"/>
    <w:rsid w:val="00366780"/>
    <w:rsid w:val="00367632"/>
    <w:rsid w:val="00367D9A"/>
    <w:rsid w:val="00371BD7"/>
    <w:rsid w:val="00372BA7"/>
    <w:rsid w:val="003737C0"/>
    <w:rsid w:val="00373ECD"/>
    <w:rsid w:val="00374BCB"/>
    <w:rsid w:val="00374D1B"/>
    <w:rsid w:val="0037575B"/>
    <w:rsid w:val="00376497"/>
    <w:rsid w:val="00376B4F"/>
    <w:rsid w:val="003770A3"/>
    <w:rsid w:val="00377C1C"/>
    <w:rsid w:val="00380167"/>
    <w:rsid w:val="0038147A"/>
    <w:rsid w:val="00381565"/>
    <w:rsid w:val="003817A9"/>
    <w:rsid w:val="00381A34"/>
    <w:rsid w:val="00382F00"/>
    <w:rsid w:val="003859DE"/>
    <w:rsid w:val="00386C52"/>
    <w:rsid w:val="00387C74"/>
    <w:rsid w:val="003911CD"/>
    <w:rsid w:val="003919EF"/>
    <w:rsid w:val="003920E1"/>
    <w:rsid w:val="003927AC"/>
    <w:rsid w:val="00393129"/>
    <w:rsid w:val="00394664"/>
    <w:rsid w:val="003959CA"/>
    <w:rsid w:val="00396334"/>
    <w:rsid w:val="00397255"/>
    <w:rsid w:val="0039728C"/>
    <w:rsid w:val="0039741F"/>
    <w:rsid w:val="003977DF"/>
    <w:rsid w:val="0039788B"/>
    <w:rsid w:val="003A0FF0"/>
    <w:rsid w:val="003A1B5C"/>
    <w:rsid w:val="003A2C42"/>
    <w:rsid w:val="003A321C"/>
    <w:rsid w:val="003A378D"/>
    <w:rsid w:val="003A39D2"/>
    <w:rsid w:val="003A3CD9"/>
    <w:rsid w:val="003A476D"/>
    <w:rsid w:val="003A497E"/>
    <w:rsid w:val="003A4C5F"/>
    <w:rsid w:val="003A5A6F"/>
    <w:rsid w:val="003A7A16"/>
    <w:rsid w:val="003A7D34"/>
    <w:rsid w:val="003B0959"/>
    <w:rsid w:val="003B3E3A"/>
    <w:rsid w:val="003B454A"/>
    <w:rsid w:val="003B59AD"/>
    <w:rsid w:val="003B5DFB"/>
    <w:rsid w:val="003B6254"/>
    <w:rsid w:val="003B630F"/>
    <w:rsid w:val="003B7100"/>
    <w:rsid w:val="003B7FF5"/>
    <w:rsid w:val="003C023A"/>
    <w:rsid w:val="003C1928"/>
    <w:rsid w:val="003C1E69"/>
    <w:rsid w:val="003C363D"/>
    <w:rsid w:val="003C3750"/>
    <w:rsid w:val="003C48C7"/>
    <w:rsid w:val="003C4AE0"/>
    <w:rsid w:val="003C4B17"/>
    <w:rsid w:val="003C5CDF"/>
    <w:rsid w:val="003C73F3"/>
    <w:rsid w:val="003C7467"/>
    <w:rsid w:val="003C7F29"/>
    <w:rsid w:val="003D0B88"/>
    <w:rsid w:val="003D0E50"/>
    <w:rsid w:val="003D16C7"/>
    <w:rsid w:val="003D1916"/>
    <w:rsid w:val="003D3878"/>
    <w:rsid w:val="003D4336"/>
    <w:rsid w:val="003D4EA3"/>
    <w:rsid w:val="003D5086"/>
    <w:rsid w:val="003D6044"/>
    <w:rsid w:val="003E0925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410"/>
    <w:rsid w:val="003F5C63"/>
    <w:rsid w:val="003F5FDC"/>
    <w:rsid w:val="003F7BA7"/>
    <w:rsid w:val="004004CD"/>
    <w:rsid w:val="0040081A"/>
    <w:rsid w:val="004014EE"/>
    <w:rsid w:val="00402B4A"/>
    <w:rsid w:val="0040301F"/>
    <w:rsid w:val="00403C87"/>
    <w:rsid w:val="00404256"/>
    <w:rsid w:val="00405990"/>
    <w:rsid w:val="00405FAE"/>
    <w:rsid w:val="00407A3B"/>
    <w:rsid w:val="00407B90"/>
    <w:rsid w:val="004101F2"/>
    <w:rsid w:val="00411183"/>
    <w:rsid w:val="0041141D"/>
    <w:rsid w:val="004115FD"/>
    <w:rsid w:val="0041452B"/>
    <w:rsid w:val="00414556"/>
    <w:rsid w:val="00415866"/>
    <w:rsid w:val="00416AAC"/>
    <w:rsid w:val="004177F3"/>
    <w:rsid w:val="004178C8"/>
    <w:rsid w:val="00417F88"/>
    <w:rsid w:val="00420A3F"/>
    <w:rsid w:val="00421283"/>
    <w:rsid w:val="004219A0"/>
    <w:rsid w:val="00425102"/>
    <w:rsid w:val="00426900"/>
    <w:rsid w:val="00426EF0"/>
    <w:rsid w:val="0043077A"/>
    <w:rsid w:val="00430E17"/>
    <w:rsid w:val="004319DF"/>
    <w:rsid w:val="00431BA7"/>
    <w:rsid w:val="00431E04"/>
    <w:rsid w:val="00431FB4"/>
    <w:rsid w:val="004325FA"/>
    <w:rsid w:val="004329C8"/>
    <w:rsid w:val="00432D21"/>
    <w:rsid w:val="00433247"/>
    <w:rsid w:val="00434516"/>
    <w:rsid w:val="004358AA"/>
    <w:rsid w:val="00435903"/>
    <w:rsid w:val="00436124"/>
    <w:rsid w:val="00437408"/>
    <w:rsid w:val="004378F4"/>
    <w:rsid w:val="00441A3A"/>
    <w:rsid w:val="004420BD"/>
    <w:rsid w:val="00444471"/>
    <w:rsid w:val="00444551"/>
    <w:rsid w:val="00444576"/>
    <w:rsid w:val="00444820"/>
    <w:rsid w:val="00444E3D"/>
    <w:rsid w:val="0044539C"/>
    <w:rsid w:val="00446D63"/>
    <w:rsid w:val="00446E9E"/>
    <w:rsid w:val="00447F63"/>
    <w:rsid w:val="0045190B"/>
    <w:rsid w:val="0045393B"/>
    <w:rsid w:val="0045409C"/>
    <w:rsid w:val="00455C96"/>
    <w:rsid w:val="004574B9"/>
    <w:rsid w:val="004575E5"/>
    <w:rsid w:val="00460A5C"/>
    <w:rsid w:val="00462C8A"/>
    <w:rsid w:val="00462D60"/>
    <w:rsid w:val="0046352C"/>
    <w:rsid w:val="004636E6"/>
    <w:rsid w:val="004639A1"/>
    <w:rsid w:val="004639F2"/>
    <w:rsid w:val="00464FA8"/>
    <w:rsid w:val="004658C6"/>
    <w:rsid w:val="00465D94"/>
    <w:rsid w:val="00465EEE"/>
    <w:rsid w:val="004660D0"/>
    <w:rsid w:val="004679A0"/>
    <w:rsid w:val="0047124A"/>
    <w:rsid w:val="00471823"/>
    <w:rsid w:val="00472CC9"/>
    <w:rsid w:val="00472FFF"/>
    <w:rsid w:val="00473AFF"/>
    <w:rsid w:val="00473EC1"/>
    <w:rsid w:val="0047498D"/>
    <w:rsid w:val="00474F73"/>
    <w:rsid w:val="00475570"/>
    <w:rsid w:val="0047561A"/>
    <w:rsid w:val="004757EA"/>
    <w:rsid w:val="004763B3"/>
    <w:rsid w:val="00477DEF"/>
    <w:rsid w:val="00481CEA"/>
    <w:rsid w:val="004821BF"/>
    <w:rsid w:val="004841A7"/>
    <w:rsid w:val="00486609"/>
    <w:rsid w:val="00490896"/>
    <w:rsid w:val="004911E6"/>
    <w:rsid w:val="0049173A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7B"/>
    <w:rsid w:val="004975DA"/>
    <w:rsid w:val="00497784"/>
    <w:rsid w:val="004A1A2B"/>
    <w:rsid w:val="004A2808"/>
    <w:rsid w:val="004A33A3"/>
    <w:rsid w:val="004A407D"/>
    <w:rsid w:val="004A4196"/>
    <w:rsid w:val="004A4883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2F14"/>
    <w:rsid w:val="004B313F"/>
    <w:rsid w:val="004B399E"/>
    <w:rsid w:val="004B407B"/>
    <w:rsid w:val="004B44BE"/>
    <w:rsid w:val="004B48B0"/>
    <w:rsid w:val="004B4A32"/>
    <w:rsid w:val="004B4A43"/>
    <w:rsid w:val="004B51E0"/>
    <w:rsid w:val="004B70F7"/>
    <w:rsid w:val="004B7616"/>
    <w:rsid w:val="004B7B80"/>
    <w:rsid w:val="004B7DBB"/>
    <w:rsid w:val="004C08CF"/>
    <w:rsid w:val="004C0BDB"/>
    <w:rsid w:val="004C14D0"/>
    <w:rsid w:val="004C14D3"/>
    <w:rsid w:val="004C1D66"/>
    <w:rsid w:val="004C3B77"/>
    <w:rsid w:val="004C5FC6"/>
    <w:rsid w:val="004C65DA"/>
    <w:rsid w:val="004C6605"/>
    <w:rsid w:val="004C6A7B"/>
    <w:rsid w:val="004C7716"/>
    <w:rsid w:val="004C775C"/>
    <w:rsid w:val="004D0726"/>
    <w:rsid w:val="004D0A10"/>
    <w:rsid w:val="004D0F0B"/>
    <w:rsid w:val="004D1067"/>
    <w:rsid w:val="004D1098"/>
    <w:rsid w:val="004D1D59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09BC"/>
    <w:rsid w:val="004E1803"/>
    <w:rsid w:val="004E27C1"/>
    <w:rsid w:val="004E28B0"/>
    <w:rsid w:val="004E3178"/>
    <w:rsid w:val="004E3A41"/>
    <w:rsid w:val="004E3FA6"/>
    <w:rsid w:val="004E4403"/>
    <w:rsid w:val="004E4F22"/>
    <w:rsid w:val="004E619E"/>
    <w:rsid w:val="004E6371"/>
    <w:rsid w:val="004E684B"/>
    <w:rsid w:val="004E6B86"/>
    <w:rsid w:val="004F072E"/>
    <w:rsid w:val="004F0882"/>
    <w:rsid w:val="004F0CB3"/>
    <w:rsid w:val="004F148E"/>
    <w:rsid w:val="004F1ADE"/>
    <w:rsid w:val="004F3EF2"/>
    <w:rsid w:val="004F4182"/>
    <w:rsid w:val="004F433D"/>
    <w:rsid w:val="004F4B9B"/>
    <w:rsid w:val="004F4DE0"/>
    <w:rsid w:val="004F50A5"/>
    <w:rsid w:val="004F57D3"/>
    <w:rsid w:val="004F5840"/>
    <w:rsid w:val="004F5FD6"/>
    <w:rsid w:val="004F6025"/>
    <w:rsid w:val="004F66B9"/>
    <w:rsid w:val="004F698E"/>
    <w:rsid w:val="004F77AA"/>
    <w:rsid w:val="004F7DA4"/>
    <w:rsid w:val="00500D64"/>
    <w:rsid w:val="00501014"/>
    <w:rsid w:val="005027EB"/>
    <w:rsid w:val="00502B33"/>
    <w:rsid w:val="00502F48"/>
    <w:rsid w:val="00504D0C"/>
    <w:rsid w:val="005053F6"/>
    <w:rsid w:val="00505672"/>
    <w:rsid w:val="005063BB"/>
    <w:rsid w:val="005066B4"/>
    <w:rsid w:val="005067E5"/>
    <w:rsid w:val="00506BAF"/>
    <w:rsid w:val="00506CA3"/>
    <w:rsid w:val="00507798"/>
    <w:rsid w:val="005103DE"/>
    <w:rsid w:val="00510B21"/>
    <w:rsid w:val="00510D9C"/>
    <w:rsid w:val="00511119"/>
    <w:rsid w:val="00513136"/>
    <w:rsid w:val="00513A62"/>
    <w:rsid w:val="00513AFD"/>
    <w:rsid w:val="00513DF7"/>
    <w:rsid w:val="00514419"/>
    <w:rsid w:val="005154A1"/>
    <w:rsid w:val="00517D35"/>
    <w:rsid w:val="00521351"/>
    <w:rsid w:val="0052191F"/>
    <w:rsid w:val="00522B68"/>
    <w:rsid w:val="00522C44"/>
    <w:rsid w:val="00523284"/>
    <w:rsid w:val="005242A8"/>
    <w:rsid w:val="0052432E"/>
    <w:rsid w:val="00524615"/>
    <w:rsid w:val="00524B0C"/>
    <w:rsid w:val="00524B31"/>
    <w:rsid w:val="00524D24"/>
    <w:rsid w:val="00525FC4"/>
    <w:rsid w:val="00526476"/>
    <w:rsid w:val="005269F2"/>
    <w:rsid w:val="0052739E"/>
    <w:rsid w:val="00527608"/>
    <w:rsid w:val="005304A2"/>
    <w:rsid w:val="005308E3"/>
    <w:rsid w:val="00530A8E"/>
    <w:rsid w:val="00531F2D"/>
    <w:rsid w:val="0053217A"/>
    <w:rsid w:val="005345C4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1F41"/>
    <w:rsid w:val="00542D50"/>
    <w:rsid w:val="00543BE7"/>
    <w:rsid w:val="00543EF6"/>
    <w:rsid w:val="005444DB"/>
    <w:rsid w:val="0054582C"/>
    <w:rsid w:val="00545E6A"/>
    <w:rsid w:val="005463DE"/>
    <w:rsid w:val="00547579"/>
    <w:rsid w:val="00550C81"/>
    <w:rsid w:val="00552548"/>
    <w:rsid w:val="0055318D"/>
    <w:rsid w:val="005533E3"/>
    <w:rsid w:val="00554AFE"/>
    <w:rsid w:val="00555799"/>
    <w:rsid w:val="00556C4E"/>
    <w:rsid w:val="00557CA3"/>
    <w:rsid w:val="00557DF0"/>
    <w:rsid w:val="0056025A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4E4E"/>
    <w:rsid w:val="00576108"/>
    <w:rsid w:val="005806DB"/>
    <w:rsid w:val="00581A73"/>
    <w:rsid w:val="00581DA2"/>
    <w:rsid w:val="00582195"/>
    <w:rsid w:val="00583305"/>
    <w:rsid w:val="00583637"/>
    <w:rsid w:val="00585C86"/>
    <w:rsid w:val="00585D68"/>
    <w:rsid w:val="00585FEB"/>
    <w:rsid w:val="005860DE"/>
    <w:rsid w:val="00586827"/>
    <w:rsid w:val="00586B51"/>
    <w:rsid w:val="00586B96"/>
    <w:rsid w:val="00586F9A"/>
    <w:rsid w:val="005872B9"/>
    <w:rsid w:val="00587989"/>
    <w:rsid w:val="00587CD4"/>
    <w:rsid w:val="005900F7"/>
    <w:rsid w:val="005905A3"/>
    <w:rsid w:val="005906EC"/>
    <w:rsid w:val="00590888"/>
    <w:rsid w:val="0059149C"/>
    <w:rsid w:val="00591736"/>
    <w:rsid w:val="00591A41"/>
    <w:rsid w:val="00591EAA"/>
    <w:rsid w:val="005921E1"/>
    <w:rsid w:val="00592E62"/>
    <w:rsid w:val="00593323"/>
    <w:rsid w:val="00593495"/>
    <w:rsid w:val="00595DDE"/>
    <w:rsid w:val="0059639E"/>
    <w:rsid w:val="00596B0B"/>
    <w:rsid w:val="00597F02"/>
    <w:rsid w:val="005A0258"/>
    <w:rsid w:val="005A1849"/>
    <w:rsid w:val="005A18DC"/>
    <w:rsid w:val="005A3447"/>
    <w:rsid w:val="005A4471"/>
    <w:rsid w:val="005A53D6"/>
    <w:rsid w:val="005A5AEF"/>
    <w:rsid w:val="005A5C15"/>
    <w:rsid w:val="005A64C4"/>
    <w:rsid w:val="005A6A88"/>
    <w:rsid w:val="005A6AEE"/>
    <w:rsid w:val="005A7883"/>
    <w:rsid w:val="005A7CE7"/>
    <w:rsid w:val="005B0B61"/>
    <w:rsid w:val="005B0B93"/>
    <w:rsid w:val="005B0C40"/>
    <w:rsid w:val="005B1302"/>
    <w:rsid w:val="005B174F"/>
    <w:rsid w:val="005B34B8"/>
    <w:rsid w:val="005B3593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0B1"/>
    <w:rsid w:val="005C5B24"/>
    <w:rsid w:val="005C5EB0"/>
    <w:rsid w:val="005C7520"/>
    <w:rsid w:val="005C7F3A"/>
    <w:rsid w:val="005D0351"/>
    <w:rsid w:val="005D121A"/>
    <w:rsid w:val="005D125A"/>
    <w:rsid w:val="005D1C9E"/>
    <w:rsid w:val="005D384F"/>
    <w:rsid w:val="005D3C53"/>
    <w:rsid w:val="005D3EB6"/>
    <w:rsid w:val="005D4B09"/>
    <w:rsid w:val="005D4D84"/>
    <w:rsid w:val="005D5168"/>
    <w:rsid w:val="005D5B9D"/>
    <w:rsid w:val="005D5CDC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39E6"/>
    <w:rsid w:val="005F4F92"/>
    <w:rsid w:val="005F6564"/>
    <w:rsid w:val="005F739B"/>
    <w:rsid w:val="005F7A13"/>
    <w:rsid w:val="00603681"/>
    <w:rsid w:val="006048DE"/>
    <w:rsid w:val="00604FF7"/>
    <w:rsid w:val="006056D7"/>
    <w:rsid w:val="00606A8F"/>
    <w:rsid w:val="00606B13"/>
    <w:rsid w:val="0060714E"/>
    <w:rsid w:val="00612075"/>
    <w:rsid w:val="00612179"/>
    <w:rsid w:val="00613E90"/>
    <w:rsid w:val="00614BDB"/>
    <w:rsid w:val="00614D77"/>
    <w:rsid w:val="00614F56"/>
    <w:rsid w:val="00614FAA"/>
    <w:rsid w:val="00615641"/>
    <w:rsid w:val="00615819"/>
    <w:rsid w:val="006159DC"/>
    <w:rsid w:val="0061661C"/>
    <w:rsid w:val="0061661E"/>
    <w:rsid w:val="00616FCA"/>
    <w:rsid w:val="0061706B"/>
    <w:rsid w:val="00617806"/>
    <w:rsid w:val="00620676"/>
    <w:rsid w:val="00620CF5"/>
    <w:rsid w:val="00623322"/>
    <w:rsid w:val="00623C32"/>
    <w:rsid w:val="006245AB"/>
    <w:rsid w:val="00624A9F"/>
    <w:rsid w:val="00625976"/>
    <w:rsid w:val="006259FD"/>
    <w:rsid w:val="00625CDD"/>
    <w:rsid w:val="00626072"/>
    <w:rsid w:val="0062608C"/>
    <w:rsid w:val="00631796"/>
    <w:rsid w:val="00631E38"/>
    <w:rsid w:val="00633199"/>
    <w:rsid w:val="00633511"/>
    <w:rsid w:val="00633F24"/>
    <w:rsid w:val="00634D26"/>
    <w:rsid w:val="00634F25"/>
    <w:rsid w:val="00635090"/>
    <w:rsid w:val="00636C72"/>
    <w:rsid w:val="00637264"/>
    <w:rsid w:val="006405FF"/>
    <w:rsid w:val="00641B57"/>
    <w:rsid w:val="00641D68"/>
    <w:rsid w:val="006420BD"/>
    <w:rsid w:val="0064216D"/>
    <w:rsid w:val="00642E1A"/>
    <w:rsid w:val="00647B31"/>
    <w:rsid w:val="006509CD"/>
    <w:rsid w:val="0065120C"/>
    <w:rsid w:val="00651293"/>
    <w:rsid w:val="006518FA"/>
    <w:rsid w:val="00652547"/>
    <w:rsid w:val="00654229"/>
    <w:rsid w:val="006543AF"/>
    <w:rsid w:val="006544D4"/>
    <w:rsid w:val="0065573F"/>
    <w:rsid w:val="00655E66"/>
    <w:rsid w:val="00655E6B"/>
    <w:rsid w:val="00656A0F"/>
    <w:rsid w:val="006572F2"/>
    <w:rsid w:val="00657597"/>
    <w:rsid w:val="0065767F"/>
    <w:rsid w:val="00657CED"/>
    <w:rsid w:val="00657E28"/>
    <w:rsid w:val="00660937"/>
    <w:rsid w:val="00660CB3"/>
    <w:rsid w:val="0066113F"/>
    <w:rsid w:val="0066148E"/>
    <w:rsid w:val="00661FCB"/>
    <w:rsid w:val="0066203D"/>
    <w:rsid w:val="00662400"/>
    <w:rsid w:val="00662641"/>
    <w:rsid w:val="00662FC6"/>
    <w:rsid w:val="00663DF2"/>
    <w:rsid w:val="00665430"/>
    <w:rsid w:val="0066559F"/>
    <w:rsid w:val="006677D0"/>
    <w:rsid w:val="00671279"/>
    <w:rsid w:val="00673466"/>
    <w:rsid w:val="006743AA"/>
    <w:rsid w:val="006748D7"/>
    <w:rsid w:val="00674D04"/>
    <w:rsid w:val="0067547F"/>
    <w:rsid w:val="00676718"/>
    <w:rsid w:val="00676AE8"/>
    <w:rsid w:val="0067714C"/>
    <w:rsid w:val="00677E3A"/>
    <w:rsid w:val="00680185"/>
    <w:rsid w:val="00680E31"/>
    <w:rsid w:val="0068131F"/>
    <w:rsid w:val="0068159B"/>
    <w:rsid w:val="00681656"/>
    <w:rsid w:val="00681EC9"/>
    <w:rsid w:val="006822D9"/>
    <w:rsid w:val="006826AA"/>
    <w:rsid w:val="00682F1A"/>
    <w:rsid w:val="00683247"/>
    <w:rsid w:val="006839EF"/>
    <w:rsid w:val="00684417"/>
    <w:rsid w:val="00684889"/>
    <w:rsid w:val="006861F2"/>
    <w:rsid w:val="006870DB"/>
    <w:rsid w:val="0069019B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95B5E"/>
    <w:rsid w:val="00695E02"/>
    <w:rsid w:val="006A00BE"/>
    <w:rsid w:val="006A076C"/>
    <w:rsid w:val="006A0DDA"/>
    <w:rsid w:val="006A291B"/>
    <w:rsid w:val="006A2F1A"/>
    <w:rsid w:val="006A3871"/>
    <w:rsid w:val="006A4CF2"/>
    <w:rsid w:val="006A5D85"/>
    <w:rsid w:val="006A69A4"/>
    <w:rsid w:val="006B0275"/>
    <w:rsid w:val="006B04A8"/>
    <w:rsid w:val="006B0549"/>
    <w:rsid w:val="006B176D"/>
    <w:rsid w:val="006B1A3A"/>
    <w:rsid w:val="006B2199"/>
    <w:rsid w:val="006B2B44"/>
    <w:rsid w:val="006B30C7"/>
    <w:rsid w:val="006B3E85"/>
    <w:rsid w:val="006C0022"/>
    <w:rsid w:val="006C025D"/>
    <w:rsid w:val="006C046E"/>
    <w:rsid w:val="006C08FF"/>
    <w:rsid w:val="006C2A11"/>
    <w:rsid w:val="006C2ADA"/>
    <w:rsid w:val="006C2B7B"/>
    <w:rsid w:val="006C40EF"/>
    <w:rsid w:val="006C4272"/>
    <w:rsid w:val="006C4721"/>
    <w:rsid w:val="006C5F36"/>
    <w:rsid w:val="006C6136"/>
    <w:rsid w:val="006C6656"/>
    <w:rsid w:val="006C7A16"/>
    <w:rsid w:val="006D03BB"/>
    <w:rsid w:val="006D0871"/>
    <w:rsid w:val="006D0FDF"/>
    <w:rsid w:val="006D2421"/>
    <w:rsid w:val="006D299A"/>
    <w:rsid w:val="006D41F4"/>
    <w:rsid w:val="006D5833"/>
    <w:rsid w:val="006D5977"/>
    <w:rsid w:val="006D651E"/>
    <w:rsid w:val="006D7C96"/>
    <w:rsid w:val="006E19FD"/>
    <w:rsid w:val="006E2E94"/>
    <w:rsid w:val="006E3630"/>
    <w:rsid w:val="006E38ED"/>
    <w:rsid w:val="006E44B5"/>
    <w:rsid w:val="006E4576"/>
    <w:rsid w:val="006E4C80"/>
    <w:rsid w:val="006E615C"/>
    <w:rsid w:val="006E6B80"/>
    <w:rsid w:val="006E6DAF"/>
    <w:rsid w:val="006E6F0C"/>
    <w:rsid w:val="006E70EE"/>
    <w:rsid w:val="006E7DBC"/>
    <w:rsid w:val="006F0361"/>
    <w:rsid w:val="006F079F"/>
    <w:rsid w:val="006F11AC"/>
    <w:rsid w:val="006F1364"/>
    <w:rsid w:val="006F14F5"/>
    <w:rsid w:val="006F4471"/>
    <w:rsid w:val="006F482D"/>
    <w:rsid w:val="006F5643"/>
    <w:rsid w:val="006F5EA0"/>
    <w:rsid w:val="006F68E2"/>
    <w:rsid w:val="006F6B4C"/>
    <w:rsid w:val="006F786C"/>
    <w:rsid w:val="006F7F88"/>
    <w:rsid w:val="00700702"/>
    <w:rsid w:val="00700706"/>
    <w:rsid w:val="00700BA6"/>
    <w:rsid w:val="00701417"/>
    <w:rsid w:val="0070185C"/>
    <w:rsid w:val="00701AE6"/>
    <w:rsid w:val="00701FF3"/>
    <w:rsid w:val="007020D9"/>
    <w:rsid w:val="00703AD1"/>
    <w:rsid w:val="007046A8"/>
    <w:rsid w:val="0070485C"/>
    <w:rsid w:val="007050BD"/>
    <w:rsid w:val="007053D2"/>
    <w:rsid w:val="00705D2B"/>
    <w:rsid w:val="007060DB"/>
    <w:rsid w:val="00707199"/>
    <w:rsid w:val="007077EF"/>
    <w:rsid w:val="0071093E"/>
    <w:rsid w:val="00710DE0"/>
    <w:rsid w:val="007126C6"/>
    <w:rsid w:val="00713789"/>
    <w:rsid w:val="0071452C"/>
    <w:rsid w:val="0071455E"/>
    <w:rsid w:val="0071456E"/>
    <w:rsid w:val="007146D7"/>
    <w:rsid w:val="00716626"/>
    <w:rsid w:val="007168F9"/>
    <w:rsid w:val="00716975"/>
    <w:rsid w:val="00717B5B"/>
    <w:rsid w:val="00717B97"/>
    <w:rsid w:val="007205ED"/>
    <w:rsid w:val="00720BB6"/>
    <w:rsid w:val="007216AC"/>
    <w:rsid w:val="0072185C"/>
    <w:rsid w:val="00722A7F"/>
    <w:rsid w:val="00722AF2"/>
    <w:rsid w:val="00723A79"/>
    <w:rsid w:val="007250D6"/>
    <w:rsid w:val="007251CB"/>
    <w:rsid w:val="0072676E"/>
    <w:rsid w:val="00726903"/>
    <w:rsid w:val="007314CB"/>
    <w:rsid w:val="00731549"/>
    <w:rsid w:val="00732028"/>
    <w:rsid w:val="00733087"/>
    <w:rsid w:val="0073340D"/>
    <w:rsid w:val="00733D2F"/>
    <w:rsid w:val="00734995"/>
    <w:rsid w:val="00734DE0"/>
    <w:rsid w:val="00735102"/>
    <w:rsid w:val="007363AF"/>
    <w:rsid w:val="00737246"/>
    <w:rsid w:val="00740E5A"/>
    <w:rsid w:val="00741671"/>
    <w:rsid w:val="007416E8"/>
    <w:rsid w:val="00742097"/>
    <w:rsid w:val="00742213"/>
    <w:rsid w:val="00742376"/>
    <w:rsid w:val="007423A5"/>
    <w:rsid w:val="00743E3F"/>
    <w:rsid w:val="007447F7"/>
    <w:rsid w:val="00744892"/>
    <w:rsid w:val="00744AAD"/>
    <w:rsid w:val="0074508A"/>
    <w:rsid w:val="00746C7B"/>
    <w:rsid w:val="00747023"/>
    <w:rsid w:val="0074788C"/>
    <w:rsid w:val="0075015D"/>
    <w:rsid w:val="007501D2"/>
    <w:rsid w:val="007508E8"/>
    <w:rsid w:val="007509CB"/>
    <w:rsid w:val="00751731"/>
    <w:rsid w:val="007523F7"/>
    <w:rsid w:val="00753530"/>
    <w:rsid w:val="007541C1"/>
    <w:rsid w:val="00756B8E"/>
    <w:rsid w:val="00756F54"/>
    <w:rsid w:val="00757431"/>
    <w:rsid w:val="00757604"/>
    <w:rsid w:val="0075771D"/>
    <w:rsid w:val="00757CB7"/>
    <w:rsid w:val="00757D5E"/>
    <w:rsid w:val="0076094D"/>
    <w:rsid w:val="00761248"/>
    <w:rsid w:val="00761A43"/>
    <w:rsid w:val="007634CF"/>
    <w:rsid w:val="00765893"/>
    <w:rsid w:val="00765CED"/>
    <w:rsid w:val="0076636D"/>
    <w:rsid w:val="00766BA2"/>
    <w:rsid w:val="00767D2F"/>
    <w:rsid w:val="0077019D"/>
    <w:rsid w:val="00771012"/>
    <w:rsid w:val="00771274"/>
    <w:rsid w:val="007727F6"/>
    <w:rsid w:val="00772A35"/>
    <w:rsid w:val="00772D96"/>
    <w:rsid w:val="00773CBF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801"/>
    <w:rsid w:val="00794CAA"/>
    <w:rsid w:val="00795362"/>
    <w:rsid w:val="00795641"/>
    <w:rsid w:val="00795787"/>
    <w:rsid w:val="00795FF4"/>
    <w:rsid w:val="007972BB"/>
    <w:rsid w:val="00797A60"/>
    <w:rsid w:val="007A0E4C"/>
    <w:rsid w:val="007A11C0"/>
    <w:rsid w:val="007A17C2"/>
    <w:rsid w:val="007A1BE4"/>
    <w:rsid w:val="007A1DFA"/>
    <w:rsid w:val="007A3595"/>
    <w:rsid w:val="007A3BCB"/>
    <w:rsid w:val="007A3FEE"/>
    <w:rsid w:val="007A517D"/>
    <w:rsid w:val="007A58DE"/>
    <w:rsid w:val="007A5EF1"/>
    <w:rsid w:val="007A734D"/>
    <w:rsid w:val="007B0240"/>
    <w:rsid w:val="007B03E1"/>
    <w:rsid w:val="007B2588"/>
    <w:rsid w:val="007B2BDB"/>
    <w:rsid w:val="007B3AEE"/>
    <w:rsid w:val="007C0EE3"/>
    <w:rsid w:val="007C1A9A"/>
    <w:rsid w:val="007C342B"/>
    <w:rsid w:val="007C4227"/>
    <w:rsid w:val="007C45D2"/>
    <w:rsid w:val="007C4878"/>
    <w:rsid w:val="007C5CA5"/>
    <w:rsid w:val="007C5FED"/>
    <w:rsid w:val="007C62AE"/>
    <w:rsid w:val="007C7DC6"/>
    <w:rsid w:val="007D0037"/>
    <w:rsid w:val="007D152D"/>
    <w:rsid w:val="007D2AFD"/>
    <w:rsid w:val="007D2D10"/>
    <w:rsid w:val="007D348E"/>
    <w:rsid w:val="007D4275"/>
    <w:rsid w:val="007D4F3D"/>
    <w:rsid w:val="007D5018"/>
    <w:rsid w:val="007D7370"/>
    <w:rsid w:val="007E08CC"/>
    <w:rsid w:val="007E0A68"/>
    <w:rsid w:val="007E0B48"/>
    <w:rsid w:val="007E1B04"/>
    <w:rsid w:val="007E1F8A"/>
    <w:rsid w:val="007E2A89"/>
    <w:rsid w:val="007E2ECD"/>
    <w:rsid w:val="007E385C"/>
    <w:rsid w:val="007E4517"/>
    <w:rsid w:val="007E558D"/>
    <w:rsid w:val="007E5B84"/>
    <w:rsid w:val="007E614F"/>
    <w:rsid w:val="007E69BF"/>
    <w:rsid w:val="007E69E2"/>
    <w:rsid w:val="007E78D6"/>
    <w:rsid w:val="007E79F1"/>
    <w:rsid w:val="007F0189"/>
    <w:rsid w:val="007F0565"/>
    <w:rsid w:val="007F1461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0D60"/>
    <w:rsid w:val="00801092"/>
    <w:rsid w:val="0080131E"/>
    <w:rsid w:val="008014BE"/>
    <w:rsid w:val="00801587"/>
    <w:rsid w:val="008029EE"/>
    <w:rsid w:val="00802C1E"/>
    <w:rsid w:val="008031E5"/>
    <w:rsid w:val="00803492"/>
    <w:rsid w:val="008037D1"/>
    <w:rsid w:val="008045E6"/>
    <w:rsid w:val="00805134"/>
    <w:rsid w:val="00805406"/>
    <w:rsid w:val="008057F3"/>
    <w:rsid w:val="00805E5C"/>
    <w:rsid w:val="008069DF"/>
    <w:rsid w:val="00806C14"/>
    <w:rsid w:val="008070D3"/>
    <w:rsid w:val="00807563"/>
    <w:rsid w:val="00807C5C"/>
    <w:rsid w:val="008102D9"/>
    <w:rsid w:val="00810CC4"/>
    <w:rsid w:val="0081154C"/>
    <w:rsid w:val="008115E7"/>
    <w:rsid w:val="00811BB6"/>
    <w:rsid w:val="008125CF"/>
    <w:rsid w:val="008140EE"/>
    <w:rsid w:val="0081410E"/>
    <w:rsid w:val="008144CC"/>
    <w:rsid w:val="0081575C"/>
    <w:rsid w:val="008177E8"/>
    <w:rsid w:val="0082006B"/>
    <w:rsid w:val="008212F4"/>
    <w:rsid w:val="00821900"/>
    <w:rsid w:val="0082205C"/>
    <w:rsid w:val="00823C56"/>
    <w:rsid w:val="0082445D"/>
    <w:rsid w:val="0082456F"/>
    <w:rsid w:val="008247E7"/>
    <w:rsid w:val="008253BC"/>
    <w:rsid w:val="008258A8"/>
    <w:rsid w:val="00825E04"/>
    <w:rsid w:val="00827471"/>
    <w:rsid w:val="00827E4C"/>
    <w:rsid w:val="008305B1"/>
    <w:rsid w:val="0083177D"/>
    <w:rsid w:val="00831AA3"/>
    <w:rsid w:val="00832AD7"/>
    <w:rsid w:val="008334DF"/>
    <w:rsid w:val="00833677"/>
    <w:rsid w:val="00833BBA"/>
    <w:rsid w:val="00834CC3"/>
    <w:rsid w:val="008350FC"/>
    <w:rsid w:val="008408EE"/>
    <w:rsid w:val="0084354A"/>
    <w:rsid w:val="008442FD"/>
    <w:rsid w:val="00844B92"/>
    <w:rsid w:val="008477A4"/>
    <w:rsid w:val="00851AE4"/>
    <w:rsid w:val="008524C9"/>
    <w:rsid w:val="00852D85"/>
    <w:rsid w:val="00852E4B"/>
    <w:rsid w:val="00853104"/>
    <w:rsid w:val="008531D0"/>
    <w:rsid w:val="0085341C"/>
    <w:rsid w:val="008538C4"/>
    <w:rsid w:val="00853946"/>
    <w:rsid w:val="00853BC9"/>
    <w:rsid w:val="00853F30"/>
    <w:rsid w:val="00854C62"/>
    <w:rsid w:val="00854EA1"/>
    <w:rsid w:val="00854F7B"/>
    <w:rsid w:val="00855064"/>
    <w:rsid w:val="00855313"/>
    <w:rsid w:val="00855C8C"/>
    <w:rsid w:val="00855EF3"/>
    <w:rsid w:val="0085698E"/>
    <w:rsid w:val="00860E60"/>
    <w:rsid w:val="0086182E"/>
    <w:rsid w:val="0086383E"/>
    <w:rsid w:val="00863D34"/>
    <w:rsid w:val="008656AE"/>
    <w:rsid w:val="008656E9"/>
    <w:rsid w:val="00865CF1"/>
    <w:rsid w:val="00866881"/>
    <w:rsid w:val="00866ABC"/>
    <w:rsid w:val="00867319"/>
    <w:rsid w:val="008673A5"/>
    <w:rsid w:val="0087391A"/>
    <w:rsid w:val="00874014"/>
    <w:rsid w:val="00874442"/>
    <w:rsid w:val="00874472"/>
    <w:rsid w:val="00874782"/>
    <w:rsid w:val="008761B6"/>
    <w:rsid w:val="00876280"/>
    <w:rsid w:val="00876F8E"/>
    <w:rsid w:val="0087706E"/>
    <w:rsid w:val="00877B9C"/>
    <w:rsid w:val="00882727"/>
    <w:rsid w:val="00884674"/>
    <w:rsid w:val="0088494B"/>
    <w:rsid w:val="00884AF9"/>
    <w:rsid w:val="008867EC"/>
    <w:rsid w:val="008869B1"/>
    <w:rsid w:val="00887001"/>
    <w:rsid w:val="008872C2"/>
    <w:rsid w:val="00887F50"/>
    <w:rsid w:val="00890138"/>
    <w:rsid w:val="008901E3"/>
    <w:rsid w:val="008908A4"/>
    <w:rsid w:val="00892760"/>
    <w:rsid w:val="00892C5C"/>
    <w:rsid w:val="00893D0D"/>
    <w:rsid w:val="00894043"/>
    <w:rsid w:val="00894841"/>
    <w:rsid w:val="00894939"/>
    <w:rsid w:val="00895E6B"/>
    <w:rsid w:val="00896147"/>
    <w:rsid w:val="00896E59"/>
    <w:rsid w:val="00897655"/>
    <w:rsid w:val="008976F0"/>
    <w:rsid w:val="008A0050"/>
    <w:rsid w:val="008A00A4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B8B"/>
    <w:rsid w:val="008B2C78"/>
    <w:rsid w:val="008B438A"/>
    <w:rsid w:val="008B5106"/>
    <w:rsid w:val="008B62AF"/>
    <w:rsid w:val="008B72AC"/>
    <w:rsid w:val="008B7EC1"/>
    <w:rsid w:val="008C12EF"/>
    <w:rsid w:val="008C15F5"/>
    <w:rsid w:val="008C1BD9"/>
    <w:rsid w:val="008C1EBE"/>
    <w:rsid w:val="008C2698"/>
    <w:rsid w:val="008C42C9"/>
    <w:rsid w:val="008C446F"/>
    <w:rsid w:val="008C4692"/>
    <w:rsid w:val="008C4DF7"/>
    <w:rsid w:val="008C6E94"/>
    <w:rsid w:val="008C7062"/>
    <w:rsid w:val="008C7363"/>
    <w:rsid w:val="008D0693"/>
    <w:rsid w:val="008D0F96"/>
    <w:rsid w:val="008D1042"/>
    <w:rsid w:val="008D160B"/>
    <w:rsid w:val="008D2261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540A"/>
    <w:rsid w:val="008E6ECA"/>
    <w:rsid w:val="008E7382"/>
    <w:rsid w:val="008E7544"/>
    <w:rsid w:val="008E78E4"/>
    <w:rsid w:val="008E7BF8"/>
    <w:rsid w:val="008F01E6"/>
    <w:rsid w:val="008F0AE7"/>
    <w:rsid w:val="008F0F14"/>
    <w:rsid w:val="008F1C34"/>
    <w:rsid w:val="008F1C4B"/>
    <w:rsid w:val="008F2372"/>
    <w:rsid w:val="008F2D94"/>
    <w:rsid w:val="008F48BD"/>
    <w:rsid w:val="008F6D26"/>
    <w:rsid w:val="008F6FE5"/>
    <w:rsid w:val="008F78B4"/>
    <w:rsid w:val="00900117"/>
    <w:rsid w:val="009014D6"/>
    <w:rsid w:val="00901B8A"/>
    <w:rsid w:val="00902127"/>
    <w:rsid w:val="00902347"/>
    <w:rsid w:val="00902A1F"/>
    <w:rsid w:val="00902F27"/>
    <w:rsid w:val="00903464"/>
    <w:rsid w:val="0090363F"/>
    <w:rsid w:val="009044A6"/>
    <w:rsid w:val="009056AF"/>
    <w:rsid w:val="00905761"/>
    <w:rsid w:val="00910945"/>
    <w:rsid w:val="009109D9"/>
    <w:rsid w:val="00911198"/>
    <w:rsid w:val="009111B7"/>
    <w:rsid w:val="00911ABB"/>
    <w:rsid w:val="009133A3"/>
    <w:rsid w:val="00913698"/>
    <w:rsid w:val="0091426B"/>
    <w:rsid w:val="009155BE"/>
    <w:rsid w:val="009158E4"/>
    <w:rsid w:val="00915CD6"/>
    <w:rsid w:val="00916CDE"/>
    <w:rsid w:val="00917CEF"/>
    <w:rsid w:val="00920634"/>
    <w:rsid w:val="00924138"/>
    <w:rsid w:val="0092575E"/>
    <w:rsid w:val="00926A99"/>
    <w:rsid w:val="0092757A"/>
    <w:rsid w:val="0093099B"/>
    <w:rsid w:val="00930EFE"/>
    <w:rsid w:val="00930F97"/>
    <w:rsid w:val="00931A8D"/>
    <w:rsid w:val="0093645C"/>
    <w:rsid w:val="0093653B"/>
    <w:rsid w:val="009368C9"/>
    <w:rsid w:val="00936D1D"/>
    <w:rsid w:val="00936DA6"/>
    <w:rsid w:val="009370DC"/>
    <w:rsid w:val="00937234"/>
    <w:rsid w:val="00937E3F"/>
    <w:rsid w:val="0094001F"/>
    <w:rsid w:val="009409CB"/>
    <w:rsid w:val="00940E98"/>
    <w:rsid w:val="00941901"/>
    <w:rsid w:val="00941F63"/>
    <w:rsid w:val="0094211D"/>
    <w:rsid w:val="00942199"/>
    <w:rsid w:val="0094365D"/>
    <w:rsid w:val="00943663"/>
    <w:rsid w:val="00944791"/>
    <w:rsid w:val="009448C2"/>
    <w:rsid w:val="009454FA"/>
    <w:rsid w:val="0094566C"/>
    <w:rsid w:val="00945FFD"/>
    <w:rsid w:val="0094623D"/>
    <w:rsid w:val="00946CB5"/>
    <w:rsid w:val="009479E7"/>
    <w:rsid w:val="00947CBC"/>
    <w:rsid w:val="00951D77"/>
    <w:rsid w:val="009527EF"/>
    <w:rsid w:val="00952D27"/>
    <w:rsid w:val="00954F8C"/>
    <w:rsid w:val="009562E9"/>
    <w:rsid w:val="009563D8"/>
    <w:rsid w:val="009567AA"/>
    <w:rsid w:val="00956BD1"/>
    <w:rsid w:val="00960DED"/>
    <w:rsid w:val="00961B5D"/>
    <w:rsid w:val="00961EDC"/>
    <w:rsid w:val="00962801"/>
    <w:rsid w:val="0096460C"/>
    <w:rsid w:val="00964812"/>
    <w:rsid w:val="00965F69"/>
    <w:rsid w:val="00966297"/>
    <w:rsid w:val="009662AC"/>
    <w:rsid w:val="009675B1"/>
    <w:rsid w:val="00970D93"/>
    <w:rsid w:val="00973682"/>
    <w:rsid w:val="00973A6C"/>
    <w:rsid w:val="00974FCF"/>
    <w:rsid w:val="0097525F"/>
    <w:rsid w:val="00975D20"/>
    <w:rsid w:val="00977828"/>
    <w:rsid w:val="009807C9"/>
    <w:rsid w:val="00982F8A"/>
    <w:rsid w:val="00983CD5"/>
    <w:rsid w:val="00984137"/>
    <w:rsid w:val="009862BC"/>
    <w:rsid w:val="00986521"/>
    <w:rsid w:val="00986ABD"/>
    <w:rsid w:val="00986CB9"/>
    <w:rsid w:val="00986DD3"/>
    <w:rsid w:val="009877A7"/>
    <w:rsid w:val="00991A8D"/>
    <w:rsid w:val="00992197"/>
    <w:rsid w:val="009924C8"/>
    <w:rsid w:val="0099362E"/>
    <w:rsid w:val="0099415A"/>
    <w:rsid w:val="00994C6C"/>
    <w:rsid w:val="009953A9"/>
    <w:rsid w:val="009953D5"/>
    <w:rsid w:val="00995E97"/>
    <w:rsid w:val="00996043"/>
    <w:rsid w:val="009965BC"/>
    <w:rsid w:val="009A1099"/>
    <w:rsid w:val="009A12E9"/>
    <w:rsid w:val="009A20A5"/>
    <w:rsid w:val="009A2989"/>
    <w:rsid w:val="009A2C83"/>
    <w:rsid w:val="009A348F"/>
    <w:rsid w:val="009A43D1"/>
    <w:rsid w:val="009A4FC3"/>
    <w:rsid w:val="009A5665"/>
    <w:rsid w:val="009A6268"/>
    <w:rsid w:val="009B0C7A"/>
    <w:rsid w:val="009B1D02"/>
    <w:rsid w:val="009B1F0B"/>
    <w:rsid w:val="009B2C69"/>
    <w:rsid w:val="009B37C0"/>
    <w:rsid w:val="009B6531"/>
    <w:rsid w:val="009B6AFA"/>
    <w:rsid w:val="009B72C3"/>
    <w:rsid w:val="009B7F8D"/>
    <w:rsid w:val="009C1E40"/>
    <w:rsid w:val="009C24D9"/>
    <w:rsid w:val="009C3B95"/>
    <w:rsid w:val="009C4E83"/>
    <w:rsid w:val="009C5C17"/>
    <w:rsid w:val="009C62A2"/>
    <w:rsid w:val="009C6B3F"/>
    <w:rsid w:val="009C75C5"/>
    <w:rsid w:val="009C7C43"/>
    <w:rsid w:val="009C7CAB"/>
    <w:rsid w:val="009D161B"/>
    <w:rsid w:val="009D1A9C"/>
    <w:rsid w:val="009D1B5C"/>
    <w:rsid w:val="009D260B"/>
    <w:rsid w:val="009D32F1"/>
    <w:rsid w:val="009D367F"/>
    <w:rsid w:val="009D3B31"/>
    <w:rsid w:val="009D3D3F"/>
    <w:rsid w:val="009D3FFD"/>
    <w:rsid w:val="009D5DFA"/>
    <w:rsid w:val="009D5E6A"/>
    <w:rsid w:val="009D66B4"/>
    <w:rsid w:val="009D7274"/>
    <w:rsid w:val="009D794F"/>
    <w:rsid w:val="009D7B50"/>
    <w:rsid w:val="009E1E8A"/>
    <w:rsid w:val="009E1EC3"/>
    <w:rsid w:val="009E2764"/>
    <w:rsid w:val="009E2C25"/>
    <w:rsid w:val="009E2E0C"/>
    <w:rsid w:val="009E370D"/>
    <w:rsid w:val="009E711A"/>
    <w:rsid w:val="009F015C"/>
    <w:rsid w:val="009F0A3D"/>
    <w:rsid w:val="009F0FB0"/>
    <w:rsid w:val="009F1E6E"/>
    <w:rsid w:val="009F24AA"/>
    <w:rsid w:val="009F2C52"/>
    <w:rsid w:val="009F4B44"/>
    <w:rsid w:val="009F4C0E"/>
    <w:rsid w:val="009F503F"/>
    <w:rsid w:val="009F522F"/>
    <w:rsid w:val="009F52D1"/>
    <w:rsid w:val="009F55A1"/>
    <w:rsid w:val="009F5C04"/>
    <w:rsid w:val="009F643D"/>
    <w:rsid w:val="009F66C2"/>
    <w:rsid w:val="009F6A44"/>
    <w:rsid w:val="009F6C01"/>
    <w:rsid w:val="00A009CB"/>
    <w:rsid w:val="00A00E8C"/>
    <w:rsid w:val="00A01A32"/>
    <w:rsid w:val="00A01BBC"/>
    <w:rsid w:val="00A02295"/>
    <w:rsid w:val="00A02C9A"/>
    <w:rsid w:val="00A02D1B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0F2"/>
    <w:rsid w:val="00A1070D"/>
    <w:rsid w:val="00A1174A"/>
    <w:rsid w:val="00A11A81"/>
    <w:rsid w:val="00A12EE3"/>
    <w:rsid w:val="00A15469"/>
    <w:rsid w:val="00A15F89"/>
    <w:rsid w:val="00A168B0"/>
    <w:rsid w:val="00A2064E"/>
    <w:rsid w:val="00A20CD5"/>
    <w:rsid w:val="00A21393"/>
    <w:rsid w:val="00A22982"/>
    <w:rsid w:val="00A22D18"/>
    <w:rsid w:val="00A22D41"/>
    <w:rsid w:val="00A2335C"/>
    <w:rsid w:val="00A242AF"/>
    <w:rsid w:val="00A2515F"/>
    <w:rsid w:val="00A25430"/>
    <w:rsid w:val="00A258FE"/>
    <w:rsid w:val="00A25E90"/>
    <w:rsid w:val="00A26CB2"/>
    <w:rsid w:val="00A26DF6"/>
    <w:rsid w:val="00A271E3"/>
    <w:rsid w:val="00A30A2B"/>
    <w:rsid w:val="00A30E71"/>
    <w:rsid w:val="00A32FD3"/>
    <w:rsid w:val="00A33763"/>
    <w:rsid w:val="00A346C1"/>
    <w:rsid w:val="00A347FE"/>
    <w:rsid w:val="00A3485C"/>
    <w:rsid w:val="00A357B6"/>
    <w:rsid w:val="00A35962"/>
    <w:rsid w:val="00A35A25"/>
    <w:rsid w:val="00A35F3B"/>
    <w:rsid w:val="00A3602B"/>
    <w:rsid w:val="00A365DF"/>
    <w:rsid w:val="00A368FE"/>
    <w:rsid w:val="00A36951"/>
    <w:rsid w:val="00A377B5"/>
    <w:rsid w:val="00A4018A"/>
    <w:rsid w:val="00A4092C"/>
    <w:rsid w:val="00A442AD"/>
    <w:rsid w:val="00A442E5"/>
    <w:rsid w:val="00A44A58"/>
    <w:rsid w:val="00A45800"/>
    <w:rsid w:val="00A46FD9"/>
    <w:rsid w:val="00A4790D"/>
    <w:rsid w:val="00A4799D"/>
    <w:rsid w:val="00A50194"/>
    <w:rsid w:val="00A50DE8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2CEB"/>
    <w:rsid w:val="00A63102"/>
    <w:rsid w:val="00A636C6"/>
    <w:rsid w:val="00A64896"/>
    <w:rsid w:val="00A64AD0"/>
    <w:rsid w:val="00A64FB3"/>
    <w:rsid w:val="00A65479"/>
    <w:rsid w:val="00A65620"/>
    <w:rsid w:val="00A66705"/>
    <w:rsid w:val="00A6697D"/>
    <w:rsid w:val="00A67874"/>
    <w:rsid w:val="00A67D4B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3CAD"/>
    <w:rsid w:val="00A84960"/>
    <w:rsid w:val="00A84B62"/>
    <w:rsid w:val="00A85225"/>
    <w:rsid w:val="00A85353"/>
    <w:rsid w:val="00A86051"/>
    <w:rsid w:val="00A8620D"/>
    <w:rsid w:val="00A8624A"/>
    <w:rsid w:val="00A87444"/>
    <w:rsid w:val="00A876E3"/>
    <w:rsid w:val="00A879B1"/>
    <w:rsid w:val="00A90901"/>
    <w:rsid w:val="00A9283C"/>
    <w:rsid w:val="00A93FF6"/>
    <w:rsid w:val="00A94093"/>
    <w:rsid w:val="00A958D7"/>
    <w:rsid w:val="00A96EDD"/>
    <w:rsid w:val="00A975E8"/>
    <w:rsid w:val="00AA01A0"/>
    <w:rsid w:val="00AA0A27"/>
    <w:rsid w:val="00AA13C2"/>
    <w:rsid w:val="00AA22B3"/>
    <w:rsid w:val="00AA421E"/>
    <w:rsid w:val="00AA462F"/>
    <w:rsid w:val="00AA5749"/>
    <w:rsid w:val="00AA5EED"/>
    <w:rsid w:val="00AA7B98"/>
    <w:rsid w:val="00AA7F5F"/>
    <w:rsid w:val="00AB0494"/>
    <w:rsid w:val="00AB13E3"/>
    <w:rsid w:val="00AB28D3"/>
    <w:rsid w:val="00AB373E"/>
    <w:rsid w:val="00AB462C"/>
    <w:rsid w:val="00AB5017"/>
    <w:rsid w:val="00AB53F5"/>
    <w:rsid w:val="00AB6B0C"/>
    <w:rsid w:val="00AB6E65"/>
    <w:rsid w:val="00AB7560"/>
    <w:rsid w:val="00AB7722"/>
    <w:rsid w:val="00AC0B6C"/>
    <w:rsid w:val="00AC1B75"/>
    <w:rsid w:val="00AC1EF9"/>
    <w:rsid w:val="00AC2965"/>
    <w:rsid w:val="00AC46C2"/>
    <w:rsid w:val="00AC4F42"/>
    <w:rsid w:val="00AC4F96"/>
    <w:rsid w:val="00AC6368"/>
    <w:rsid w:val="00AC6426"/>
    <w:rsid w:val="00AC698E"/>
    <w:rsid w:val="00AD0E65"/>
    <w:rsid w:val="00AD277A"/>
    <w:rsid w:val="00AD2E30"/>
    <w:rsid w:val="00AD3DAA"/>
    <w:rsid w:val="00AD4049"/>
    <w:rsid w:val="00AD4106"/>
    <w:rsid w:val="00AD41B8"/>
    <w:rsid w:val="00AD478D"/>
    <w:rsid w:val="00AD5647"/>
    <w:rsid w:val="00AD6CD6"/>
    <w:rsid w:val="00AE0109"/>
    <w:rsid w:val="00AE025A"/>
    <w:rsid w:val="00AE053F"/>
    <w:rsid w:val="00AE0749"/>
    <w:rsid w:val="00AE1F8F"/>
    <w:rsid w:val="00AE224A"/>
    <w:rsid w:val="00AE22E4"/>
    <w:rsid w:val="00AE260B"/>
    <w:rsid w:val="00AE2CC1"/>
    <w:rsid w:val="00AE3391"/>
    <w:rsid w:val="00AE3E1D"/>
    <w:rsid w:val="00AE4010"/>
    <w:rsid w:val="00AE4591"/>
    <w:rsid w:val="00AE4C3E"/>
    <w:rsid w:val="00AE50D2"/>
    <w:rsid w:val="00AE7B8D"/>
    <w:rsid w:val="00AE7ECE"/>
    <w:rsid w:val="00AF0762"/>
    <w:rsid w:val="00AF1377"/>
    <w:rsid w:val="00AF1BCD"/>
    <w:rsid w:val="00AF2E01"/>
    <w:rsid w:val="00AF470E"/>
    <w:rsid w:val="00AF5C04"/>
    <w:rsid w:val="00AF5E3E"/>
    <w:rsid w:val="00AF64CF"/>
    <w:rsid w:val="00AF688E"/>
    <w:rsid w:val="00AF7405"/>
    <w:rsid w:val="00AF75CE"/>
    <w:rsid w:val="00B00398"/>
    <w:rsid w:val="00B02884"/>
    <w:rsid w:val="00B029AD"/>
    <w:rsid w:val="00B02A0B"/>
    <w:rsid w:val="00B02C50"/>
    <w:rsid w:val="00B030EF"/>
    <w:rsid w:val="00B03C05"/>
    <w:rsid w:val="00B04194"/>
    <w:rsid w:val="00B0421F"/>
    <w:rsid w:val="00B05075"/>
    <w:rsid w:val="00B05219"/>
    <w:rsid w:val="00B0677D"/>
    <w:rsid w:val="00B069D5"/>
    <w:rsid w:val="00B07ABA"/>
    <w:rsid w:val="00B10321"/>
    <w:rsid w:val="00B11B62"/>
    <w:rsid w:val="00B12135"/>
    <w:rsid w:val="00B1456D"/>
    <w:rsid w:val="00B14C71"/>
    <w:rsid w:val="00B17440"/>
    <w:rsid w:val="00B20B0C"/>
    <w:rsid w:val="00B21903"/>
    <w:rsid w:val="00B21958"/>
    <w:rsid w:val="00B21F46"/>
    <w:rsid w:val="00B22143"/>
    <w:rsid w:val="00B223E3"/>
    <w:rsid w:val="00B248E3"/>
    <w:rsid w:val="00B24ED7"/>
    <w:rsid w:val="00B2520C"/>
    <w:rsid w:val="00B2581D"/>
    <w:rsid w:val="00B25946"/>
    <w:rsid w:val="00B25F85"/>
    <w:rsid w:val="00B27B31"/>
    <w:rsid w:val="00B27B92"/>
    <w:rsid w:val="00B27F69"/>
    <w:rsid w:val="00B30D45"/>
    <w:rsid w:val="00B3137D"/>
    <w:rsid w:val="00B31914"/>
    <w:rsid w:val="00B31CE1"/>
    <w:rsid w:val="00B32F64"/>
    <w:rsid w:val="00B33051"/>
    <w:rsid w:val="00B3335F"/>
    <w:rsid w:val="00B3513C"/>
    <w:rsid w:val="00B35236"/>
    <w:rsid w:val="00B3558F"/>
    <w:rsid w:val="00B35735"/>
    <w:rsid w:val="00B35941"/>
    <w:rsid w:val="00B35B3F"/>
    <w:rsid w:val="00B35BFB"/>
    <w:rsid w:val="00B36C11"/>
    <w:rsid w:val="00B37B2B"/>
    <w:rsid w:val="00B4005F"/>
    <w:rsid w:val="00B403E4"/>
    <w:rsid w:val="00B4131B"/>
    <w:rsid w:val="00B41E99"/>
    <w:rsid w:val="00B44118"/>
    <w:rsid w:val="00B4456F"/>
    <w:rsid w:val="00B44EB8"/>
    <w:rsid w:val="00B456A4"/>
    <w:rsid w:val="00B4595F"/>
    <w:rsid w:val="00B459EF"/>
    <w:rsid w:val="00B500B8"/>
    <w:rsid w:val="00B51077"/>
    <w:rsid w:val="00B51DE8"/>
    <w:rsid w:val="00B51E5A"/>
    <w:rsid w:val="00B52270"/>
    <w:rsid w:val="00B5254F"/>
    <w:rsid w:val="00B532E3"/>
    <w:rsid w:val="00B54E56"/>
    <w:rsid w:val="00B54E9A"/>
    <w:rsid w:val="00B55211"/>
    <w:rsid w:val="00B55835"/>
    <w:rsid w:val="00B55D36"/>
    <w:rsid w:val="00B562D0"/>
    <w:rsid w:val="00B57E71"/>
    <w:rsid w:val="00B632A6"/>
    <w:rsid w:val="00B646D7"/>
    <w:rsid w:val="00B65F48"/>
    <w:rsid w:val="00B6646C"/>
    <w:rsid w:val="00B66D9E"/>
    <w:rsid w:val="00B66DEC"/>
    <w:rsid w:val="00B676B3"/>
    <w:rsid w:val="00B70233"/>
    <w:rsid w:val="00B71428"/>
    <w:rsid w:val="00B71AB5"/>
    <w:rsid w:val="00B71C99"/>
    <w:rsid w:val="00B73B5F"/>
    <w:rsid w:val="00B742CA"/>
    <w:rsid w:val="00B74A6B"/>
    <w:rsid w:val="00B75B05"/>
    <w:rsid w:val="00B76AB1"/>
    <w:rsid w:val="00B77BBA"/>
    <w:rsid w:val="00B80B09"/>
    <w:rsid w:val="00B80DAF"/>
    <w:rsid w:val="00B81941"/>
    <w:rsid w:val="00B83522"/>
    <w:rsid w:val="00B83BAA"/>
    <w:rsid w:val="00B8502B"/>
    <w:rsid w:val="00B85E1C"/>
    <w:rsid w:val="00B863D1"/>
    <w:rsid w:val="00B86DA5"/>
    <w:rsid w:val="00B87693"/>
    <w:rsid w:val="00B903B2"/>
    <w:rsid w:val="00B90E0A"/>
    <w:rsid w:val="00B9131B"/>
    <w:rsid w:val="00B9193D"/>
    <w:rsid w:val="00B91C4E"/>
    <w:rsid w:val="00B929C9"/>
    <w:rsid w:val="00B92F43"/>
    <w:rsid w:val="00B933C4"/>
    <w:rsid w:val="00B93E51"/>
    <w:rsid w:val="00B93ED0"/>
    <w:rsid w:val="00B9494B"/>
    <w:rsid w:val="00B95349"/>
    <w:rsid w:val="00B96945"/>
    <w:rsid w:val="00BA00CA"/>
    <w:rsid w:val="00BA0A19"/>
    <w:rsid w:val="00BA0A59"/>
    <w:rsid w:val="00BA2E2F"/>
    <w:rsid w:val="00BA3A98"/>
    <w:rsid w:val="00BA497D"/>
    <w:rsid w:val="00BA52CA"/>
    <w:rsid w:val="00BA64B7"/>
    <w:rsid w:val="00BA6674"/>
    <w:rsid w:val="00BA6E9A"/>
    <w:rsid w:val="00BA70BE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62D4"/>
    <w:rsid w:val="00BB6D30"/>
    <w:rsid w:val="00BB72B7"/>
    <w:rsid w:val="00BB7E2B"/>
    <w:rsid w:val="00BB7F06"/>
    <w:rsid w:val="00BC0BC4"/>
    <w:rsid w:val="00BC1CFE"/>
    <w:rsid w:val="00BC2397"/>
    <w:rsid w:val="00BC2B52"/>
    <w:rsid w:val="00BC374F"/>
    <w:rsid w:val="00BC3889"/>
    <w:rsid w:val="00BC3CB7"/>
    <w:rsid w:val="00BC4893"/>
    <w:rsid w:val="00BC4917"/>
    <w:rsid w:val="00BC60D3"/>
    <w:rsid w:val="00BC6227"/>
    <w:rsid w:val="00BC657D"/>
    <w:rsid w:val="00BC6744"/>
    <w:rsid w:val="00BC69C7"/>
    <w:rsid w:val="00BC7629"/>
    <w:rsid w:val="00BC769D"/>
    <w:rsid w:val="00BD1030"/>
    <w:rsid w:val="00BD1271"/>
    <w:rsid w:val="00BD1D11"/>
    <w:rsid w:val="00BD3446"/>
    <w:rsid w:val="00BD3F70"/>
    <w:rsid w:val="00BD45FE"/>
    <w:rsid w:val="00BD4B5B"/>
    <w:rsid w:val="00BD5095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5F7A"/>
    <w:rsid w:val="00BE63C3"/>
    <w:rsid w:val="00BE6B42"/>
    <w:rsid w:val="00BE7573"/>
    <w:rsid w:val="00BF043E"/>
    <w:rsid w:val="00BF06FE"/>
    <w:rsid w:val="00BF1828"/>
    <w:rsid w:val="00BF19A0"/>
    <w:rsid w:val="00BF26B2"/>
    <w:rsid w:val="00BF3CAC"/>
    <w:rsid w:val="00BF417A"/>
    <w:rsid w:val="00BF4268"/>
    <w:rsid w:val="00BF45D1"/>
    <w:rsid w:val="00BF4965"/>
    <w:rsid w:val="00BF5378"/>
    <w:rsid w:val="00BF5D98"/>
    <w:rsid w:val="00BF5FC8"/>
    <w:rsid w:val="00BF6D3C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3761"/>
    <w:rsid w:val="00C14536"/>
    <w:rsid w:val="00C14E60"/>
    <w:rsid w:val="00C1510F"/>
    <w:rsid w:val="00C158D6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55B1"/>
    <w:rsid w:val="00C262B5"/>
    <w:rsid w:val="00C266B7"/>
    <w:rsid w:val="00C2711F"/>
    <w:rsid w:val="00C30203"/>
    <w:rsid w:val="00C303DD"/>
    <w:rsid w:val="00C303F1"/>
    <w:rsid w:val="00C31ED6"/>
    <w:rsid w:val="00C3236E"/>
    <w:rsid w:val="00C327ED"/>
    <w:rsid w:val="00C3313E"/>
    <w:rsid w:val="00C33633"/>
    <w:rsid w:val="00C34766"/>
    <w:rsid w:val="00C34BBE"/>
    <w:rsid w:val="00C36B27"/>
    <w:rsid w:val="00C36D81"/>
    <w:rsid w:val="00C37C09"/>
    <w:rsid w:val="00C4010D"/>
    <w:rsid w:val="00C4346F"/>
    <w:rsid w:val="00C438C3"/>
    <w:rsid w:val="00C444E0"/>
    <w:rsid w:val="00C45A0D"/>
    <w:rsid w:val="00C46036"/>
    <w:rsid w:val="00C4617F"/>
    <w:rsid w:val="00C46228"/>
    <w:rsid w:val="00C46612"/>
    <w:rsid w:val="00C4691D"/>
    <w:rsid w:val="00C4695C"/>
    <w:rsid w:val="00C47037"/>
    <w:rsid w:val="00C47FD3"/>
    <w:rsid w:val="00C501DA"/>
    <w:rsid w:val="00C50225"/>
    <w:rsid w:val="00C50449"/>
    <w:rsid w:val="00C504E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5370"/>
    <w:rsid w:val="00C56FA4"/>
    <w:rsid w:val="00C57147"/>
    <w:rsid w:val="00C571B6"/>
    <w:rsid w:val="00C61D73"/>
    <w:rsid w:val="00C634F5"/>
    <w:rsid w:val="00C65064"/>
    <w:rsid w:val="00C65791"/>
    <w:rsid w:val="00C65872"/>
    <w:rsid w:val="00C65C92"/>
    <w:rsid w:val="00C662FE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4DC8"/>
    <w:rsid w:val="00C75126"/>
    <w:rsid w:val="00C7519D"/>
    <w:rsid w:val="00C7522D"/>
    <w:rsid w:val="00C76D44"/>
    <w:rsid w:val="00C77EBD"/>
    <w:rsid w:val="00C80560"/>
    <w:rsid w:val="00C814B2"/>
    <w:rsid w:val="00C814D3"/>
    <w:rsid w:val="00C81E1A"/>
    <w:rsid w:val="00C8219B"/>
    <w:rsid w:val="00C8279B"/>
    <w:rsid w:val="00C83398"/>
    <w:rsid w:val="00C836B2"/>
    <w:rsid w:val="00C8395B"/>
    <w:rsid w:val="00C84593"/>
    <w:rsid w:val="00C84CD3"/>
    <w:rsid w:val="00C85AB6"/>
    <w:rsid w:val="00C86398"/>
    <w:rsid w:val="00C86563"/>
    <w:rsid w:val="00C8744B"/>
    <w:rsid w:val="00C8750B"/>
    <w:rsid w:val="00C90436"/>
    <w:rsid w:val="00C9079D"/>
    <w:rsid w:val="00C908F7"/>
    <w:rsid w:val="00C9120B"/>
    <w:rsid w:val="00C92650"/>
    <w:rsid w:val="00C92AC7"/>
    <w:rsid w:val="00C93285"/>
    <w:rsid w:val="00C937CC"/>
    <w:rsid w:val="00C938E7"/>
    <w:rsid w:val="00C942C4"/>
    <w:rsid w:val="00C9434C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4CC"/>
    <w:rsid w:val="00CA2FD6"/>
    <w:rsid w:val="00CA477C"/>
    <w:rsid w:val="00CA4EE1"/>
    <w:rsid w:val="00CA52A3"/>
    <w:rsid w:val="00CA5701"/>
    <w:rsid w:val="00CA5C91"/>
    <w:rsid w:val="00CA6CB8"/>
    <w:rsid w:val="00CB042F"/>
    <w:rsid w:val="00CB0A05"/>
    <w:rsid w:val="00CB0E47"/>
    <w:rsid w:val="00CB2277"/>
    <w:rsid w:val="00CB2797"/>
    <w:rsid w:val="00CB2900"/>
    <w:rsid w:val="00CB319B"/>
    <w:rsid w:val="00CB41A2"/>
    <w:rsid w:val="00CB45FA"/>
    <w:rsid w:val="00CB4A90"/>
    <w:rsid w:val="00CB4AFE"/>
    <w:rsid w:val="00CB5AD5"/>
    <w:rsid w:val="00CB5F89"/>
    <w:rsid w:val="00CB6C74"/>
    <w:rsid w:val="00CB75F3"/>
    <w:rsid w:val="00CC1988"/>
    <w:rsid w:val="00CC20FB"/>
    <w:rsid w:val="00CC251C"/>
    <w:rsid w:val="00CC2733"/>
    <w:rsid w:val="00CC28A5"/>
    <w:rsid w:val="00CC2D48"/>
    <w:rsid w:val="00CC31B6"/>
    <w:rsid w:val="00CC349F"/>
    <w:rsid w:val="00CC4631"/>
    <w:rsid w:val="00CC5042"/>
    <w:rsid w:val="00CC5666"/>
    <w:rsid w:val="00CC57C1"/>
    <w:rsid w:val="00CC78EF"/>
    <w:rsid w:val="00CC7A92"/>
    <w:rsid w:val="00CD04E0"/>
    <w:rsid w:val="00CD1513"/>
    <w:rsid w:val="00CD2080"/>
    <w:rsid w:val="00CD2629"/>
    <w:rsid w:val="00CD3033"/>
    <w:rsid w:val="00CD4347"/>
    <w:rsid w:val="00CD4865"/>
    <w:rsid w:val="00CD4E16"/>
    <w:rsid w:val="00CD513F"/>
    <w:rsid w:val="00CD5C71"/>
    <w:rsid w:val="00CD61ED"/>
    <w:rsid w:val="00CD7661"/>
    <w:rsid w:val="00CD776E"/>
    <w:rsid w:val="00CE1427"/>
    <w:rsid w:val="00CE1AAC"/>
    <w:rsid w:val="00CE1EC9"/>
    <w:rsid w:val="00CE331A"/>
    <w:rsid w:val="00CE3671"/>
    <w:rsid w:val="00CE39F2"/>
    <w:rsid w:val="00CE3B2D"/>
    <w:rsid w:val="00CE4639"/>
    <w:rsid w:val="00CE46B8"/>
    <w:rsid w:val="00CE4D6C"/>
    <w:rsid w:val="00CE4F1A"/>
    <w:rsid w:val="00CE55D3"/>
    <w:rsid w:val="00CE5B0A"/>
    <w:rsid w:val="00CE6446"/>
    <w:rsid w:val="00CE674D"/>
    <w:rsid w:val="00CE67B7"/>
    <w:rsid w:val="00CE6E28"/>
    <w:rsid w:val="00CE7E05"/>
    <w:rsid w:val="00CF0691"/>
    <w:rsid w:val="00CF1378"/>
    <w:rsid w:val="00CF1C12"/>
    <w:rsid w:val="00CF20D3"/>
    <w:rsid w:val="00CF289B"/>
    <w:rsid w:val="00CF338E"/>
    <w:rsid w:val="00CF3994"/>
    <w:rsid w:val="00CF7355"/>
    <w:rsid w:val="00D00950"/>
    <w:rsid w:val="00D00D4D"/>
    <w:rsid w:val="00D01E93"/>
    <w:rsid w:val="00D02088"/>
    <w:rsid w:val="00D02DAE"/>
    <w:rsid w:val="00D031E4"/>
    <w:rsid w:val="00D04E0C"/>
    <w:rsid w:val="00D050EC"/>
    <w:rsid w:val="00D0591C"/>
    <w:rsid w:val="00D05ACF"/>
    <w:rsid w:val="00D10B53"/>
    <w:rsid w:val="00D111BF"/>
    <w:rsid w:val="00D113A5"/>
    <w:rsid w:val="00D11591"/>
    <w:rsid w:val="00D1194F"/>
    <w:rsid w:val="00D128BE"/>
    <w:rsid w:val="00D14716"/>
    <w:rsid w:val="00D14B2F"/>
    <w:rsid w:val="00D14D4A"/>
    <w:rsid w:val="00D15BE9"/>
    <w:rsid w:val="00D16A0E"/>
    <w:rsid w:val="00D17012"/>
    <w:rsid w:val="00D204B3"/>
    <w:rsid w:val="00D2057D"/>
    <w:rsid w:val="00D2113B"/>
    <w:rsid w:val="00D218D5"/>
    <w:rsid w:val="00D21FAB"/>
    <w:rsid w:val="00D2204D"/>
    <w:rsid w:val="00D22A51"/>
    <w:rsid w:val="00D23206"/>
    <w:rsid w:val="00D234F4"/>
    <w:rsid w:val="00D23593"/>
    <w:rsid w:val="00D24921"/>
    <w:rsid w:val="00D24E86"/>
    <w:rsid w:val="00D2702D"/>
    <w:rsid w:val="00D27808"/>
    <w:rsid w:val="00D27CE7"/>
    <w:rsid w:val="00D304DA"/>
    <w:rsid w:val="00D308FE"/>
    <w:rsid w:val="00D30A31"/>
    <w:rsid w:val="00D30F1C"/>
    <w:rsid w:val="00D31118"/>
    <w:rsid w:val="00D314B5"/>
    <w:rsid w:val="00D31805"/>
    <w:rsid w:val="00D321C5"/>
    <w:rsid w:val="00D346AB"/>
    <w:rsid w:val="00D36D2C"/>
    <w:rsid w:val="00D36E03"/>
    <w:rsid w:val="00D373EF"/>
    <w:rsid w:val="00D4072D"/>
    <w:rsid w:val="00D41F8C"/>
    <w:rsid w:val="00D42971"/>
    <w:rsid w:val="00D43FC8"/>
    <w:rsid w:val="00D44C54"/>
    <w:rsid w:val="00D456D4"/>
    <w:rsid w:val="00D466BB"/>
    <w:rsid w:val="00D47EC5"/>
    <w:rsid w:val="00D47F08"/>
    <w:rsid w:val="00D50590"/>
    <w:rsid w:val="00D50C19"/>
    <w:rsid w:val="00D51A27"/>
    <w:rsid w:val="00D54970"/>
    <w:rsid w:val="00D56E43"/>
    <w:rsid w:val="00D571F9"/>
    <w:rsid w:val="00D57A25"/>
    <w:rsid w:val="00D60733"/>
    <w:rsid w:val="00D60BB2"/>
    <w:rsid w:val="00D60E29"/>
    <w:rsid w:val="00D61607"/>
    <w:rsid w:val="00D62255"/>
    <w:rsid w:val="00D6249A"/>
    <w:rsid w:val="00D62B59"/>
    <w:rsid w:val="00D62CAA"/>
    <w:rsid w:val="00D632C4"/>
    <w:rsid w:val="00D632E2"/>
    <w:rsid w:val="00D636E4"/>
    <w:rsid w:val="00D63E46"/>
    <w:rsid w:val="00D64C88"/>
    <w:rsid w:val="00D64E72"/>
    <w:rsid w:val="00D65B00"/>
    <w:rsid w:val="00D65E61"/>
    <w:rsid w:val="00D66262"/>
    <w:rsid w:val="00D66C1D"/>
    <w:rsid w:val="00D67C41"/>
    <w:rsid w:val="00D702D9"/>
    <w:rsid w:val="00D70AF9"/>
    <w:rsid w:val="00D70F5F"/>
    <w:rsid w:val="00D7170E"/>
    <w:rsid w:val="00D722A7"/>
    <w:rsid w:val="00D72F5B"/>
    <w:rsid w:val="00D73995"/>
    <w:rsid w:val="00D73E33"/>
    <w:rsid w:val="00D7526D"/>
    <w:rsid w:val="00D7530A"/>
    <w:rsid w:val="00D760A7"/>
    <w:rsid w:val="00D7633F"/>
    <w:rsid w:val="00D7677F"/>
    <w:rsid w:val="00D76DB2"/>
    <w:rsid w:val="00D778B6"/>
    <w:rsid w:val="00D77F48"/>
    <w:rsid w:val="00D80650"/>
    <w:rsid w:val="00D8067E"/>
    <w:rsid w:val="00D8086C"/>
    <w:rsid w:val="00D80B20"/>
    <w:rsid w:val="00D82C63"/>
    <w:rsid w:val="00D83873"/>
    <w:rsid w:val="00D8432F"/>
    <w:rsid w:val="00D8502D"/>
    <w:rsid w:val="00D855AB"/>
    <w:rsid w:val="00D900C6"/>
    <w:rsid w:val="00D924F9"/>
    <w:rsid w:val="00D92AC5"/>
    <w:rsid w:val="00D94063"/>
    <w:rsid w:val="00D9691A"/>
    <w:rsid w:val="00D97A52"/>
    <w:rsid w:val="00D97F85"/>
    <w:rsid w:val="00DA162B"/>
    <w:rsid w:val="00DA19B0"/>
    <w:rsid w:val="00DA3FE8"/>
    <w:rsid w:val="00DA4AB5"/>
    <w:rsid w:val="00DA4CE2"/>
    <w:rsid w:val="00DA5771"/>
    <w:rsid w:val="00DA675F"/>
    <w:rsid w:val="00DA6C6A"/>
    <w:rsid w:val="00DB181A"/>
    <w:rsid w:val="00DB2A7A"/>
    <w:rsid w:val="00DB2C1E"/>
    <w:rsid w:val="00DB332B"/>
    <w:rsid w:val="00DB3C6E"/>
    <w:rsid w:val="00DB412E"/>
    <w:rsid w:val="00DB47ED"/>
    <w:rsid w:val="00DB5886"/>
    <w:rsid w:val="00DB5D2D"/>
    <w:rsid w:val="00DB5D93"/>
    <w:rsid w:val="00DB645F"/>
    <w:rsid w:val="00DB7CBC"/>
    <w:rsid w:val="00DC0A8E"/>
    <w:rsid w:val="00DC111D"/>
    <w:rsid w:val="00DC1911"/>
    <w:rsid w:val="00DC2386"/>
    <w:rsid w:val="00DC3F3E"/>
    <w:rsid w:val="00DC4526"/>
    <w:rsid w:val="00DC570B"/>
    <w:rsid w:val="00DC6152"/>
    <w:rsid w:val="00DC702D"/>
    <w:rsid w:val="00DC75C3"/>
    <w:rsid w:val="00DD0514"/>
    <w:rsid w:val="00DD064E"/>
    <w:rsid w:val="00DD0F1C"/>
    <w:rsid w:val="00DD18B4"/>
    <w:rsid w:val="00DD1958"/>
    <w:rsid w:val="00DD2D43"/>
    <w:rsid w:val="00DD3787"/>
    <w:rsid w:val="00DD51CA"/>
    <w:rsid w:val="00DD5D20"/>
    <w:rsid w:val="00DD66BF"/>
    <w:rsid w:val="00DD67CF"/>
    <w:rsid w:val="00DD78AF"/>
    <w:rsid w:val="00DD7B8B"/>
    <w:rsid w:val="00DD7F1F"/>
    <w:rsid w:val="00DE036F"/>
    <w:rsid w:val="00DE0D45"/>
    <w:rsid w:val="00DE0E0E"/>
    <w:rsid w:val="00DE12D3"/>
    <w:rsid w:val="00DE293A"/>
    <w:rsid w:val="00DE2A54"/>
    <w:rsid w:val="00DE2EC3"/>
    <w:rsid w:val="00DE3E46"/>
    <w:rsid w:val="00DE403A"/>
    <w:rsid w:val="00DE4B1E"/>
    <w:rsid w:val="00DE4F88"/>
    <w:rsid w:val="00DE5A9B"/>
    <w:rsid w:val="00DE6261"/>
    <w:rsid w:val="00DE62B2"/>
    <w:rsid w:val="00DF073C"/>
    <w:rsid w:val="00DF1FB8"/>
    <w:rsid w:val="00DF21CB"/>
    <w:rsid w:val="00DF4B2C"/>
    <w:rsid w:val="00DF5BB5"/>
    <w:rsid w:val="00DF633B"/>
    <w:rsid w:val="00DF65B0"/>
    <w:rsid w:val="00DF67D5"/>
    <w:rsid w:val="00DF7B62"/>
    <w:rsid w:val="00E001C0"/>
    <w:rsid w:val="00E002ED"/>
    <w:rsid w:val="00E014D6"/>
    <w:rsid w:val="00E01BE8"/>
    <w:rsid w:val="00E01D27"/>
    <w:rsid w:val="00E026BC"/>
    <w:rsid w:val="00E0282B"/>
    <w:rsid w:val="00E034EF"/>
    <w:rsid w:val="00E03572"/>
    <w:rsid w:val="00E03ECD"/>
    <w:rsid w:val="00E05598"/>
    <w:rsid w:val="00E05668"/>
    <w:rsid w:val="00E0768B"/>
    <w:rsid w:val="00E11309"/>
    <w:rsid w:val="00E114A2"/>
    <w:rsid w:val="00E11E43"/>
    <w:rsid w:val="00E120E2"/>
    <w:rsid w:val="00E12284"/>
    <w:rsid w:val="00E1284F"/>
    <w:rsid w:val="00E130D6"/>
    <w:rsid w:val="00E131A0"/>
    <w:rsid w:val="00E13A4C"/>
    <w:rsid w:val="00E14899"/>
    <w:rsid w:val="00E14E0B"/>
    <w:rsid w:val="00E15312"/>
    <w:rsid w:val="00E15A8B"/>
    <w:rsid w:val="00E209C5"/>
    <w:rsid w:val="00E23C83"/>
    <w:rsid w:val="00E247EE"/>
    <w:rsid w:val="00E24ED5"/>
    <w:rsid w:val="00E25526"/>
    <w:rsid w:val="00E261DB"/>
    <w:rsid w:val="00E304C9"/>
    <w:rsid w:val="00E308AF"/>
    <w:rsid w:val="00E3180C"/>
    <w:rsid w:val="00E3182B"/>
    <w:rsid w:val="00E31C41"/>
    <w:rsid w:val="00E323B9"/>
    <w:rsid w:val="00E32A28"/>
    <w:rsid w:val="00E334D1"/>
    <w:rsid w:val="00E33CB2"/>
    <w:rsid w:val="00E3577C"/>
    <w:rsid w:val="00E35997"/>
    <w:rsid w:val="00E35F53"/>
    <w:rsid w:val="00E37196"/>
    <w:rsid w:val="00E37996"/>
    <w:rsid w:val="00E37E8D"/>
    <w:rsid w:val="00E40502"/>
    <w:rsid w:val="00E4066D"/>
    <w:rsid w:val="00E40728"/>
    <w:rsid w:val="00E41C31"/>
    <w:rsid w:val="00E43750"/>
    <w:rsid w:val="00E437B7"/>
    <w:rsid w:val="00E43FB1"/>
    <w:rsid w:val="00E456BA"/>
    <w:rsid w:val="00E457FE"/>
    <w:rsid w:val="00E45D36"/>
    <w:rsid w:val="00E46025"/>
    <w:rsid w:val="00E47145"/>
    <w:rsid w:val="00E473F7"/>
    <w:rsid w:val="00E47565"/>
    <w:rsid w:val="00E47A7E"/>
    <w:rsid w:val="00E5148E"/>
    <w:rsid w:val="00E5321D"/>
    <w:rsid w:val="00E55919"/>
    <w:rsid w:val="00E56624"/>
    <w:rsid w:val="00E56738"/>
    <w:rsid w:val="00E57BBF"/>
    <w:rsid w:val="00E61F43"/>
    <w:rsid w:val="00E62050"/>
    <w:rsid w:val="00E6220C"/>
    <w:rsid w:val="00E62348"/>
    <w:rsid w:val="00E62BF5"/>
    <w:rsid w:val="00E62DF1"/>
    <w:rsid w:val="00E631C3"/>
    <w:rsid w:val="00E634E1"/>
    <w:rsid w:val="00E705F4"/>
    <w:rsid w:val="00E70FBF"/>
    <w:rsid w:val="00E724C4"/>
    <w:rsid w:val="00E7272C"/>
    <w:rsid w:val="00E72BFC"/>
    <w:rsid w:val="00E735B7"/>
    <w:rsid w:val="00E73F51"/>
    <w:rsid w:val="00E754BA"/>
    <w:rsid w:val="00E76D95"/>
    <w:rsid w:val="00E77D03"/>
    <w:rsid w:val="00E80901"/>
    <w:rsid w:val="00E80E39"/>
    <w:rsid w:val="00E81930"/>
    <w:rsid w:val="00E81B55"/>
    <w:rsid w:val="00E82B89"/>
    <w:rsid w:val="00E82C5B"/>
    <w:rsid w:val="00E82E44"/>
    <w:rsid w:val="00E832EA"/>
    <w:rsid w:val="00E8379B"/>
    <w:rsid w:val="00E8443D"/>
    <w:rsid w:val="00E8445D"/>
    <w:rsid w:val="00E85C6F"/>
    <w:rsid w:val="00E86A37"/>
    <w:rsid w:val="00E86EBB"/>
    <w:rsid w:val="00E87655"/>
    <w:rsid w:val="00E87ED1"/>
    <w:rsid w:val="00E90591"/>
    <w:rsid w:val="00E907C5"/>
    <w:rsid w:val="00E90CAC"/>
    <w:rsid w:val="00E91125"/>
    <w:rsid w:val="00E9143A"/>
    <w:rsid w:val="00E91A9F"/>
    <w:rsid w:val="00E91AF8"/>
    <w:rsid w:val="00E91B04"/>
    <w:rsid w:val="00E9228B"/>
    <w:rsid w:val="00E935DB"/>
    <w:rsid w:val="00E94628"/>
    <w:rsid w:val="00E955C2"/>
    <w:rsid w:val="00E96054"/>
    <w:rsid w:val="00E97208"/>
    <w:rsid w:val="00E973B5"/>
    <w:rsid w:val="00EA037B"/>
    <w:rsid w:val="00EA0409"/>
    <w:rsid w:val="00EA12E9"/>
    <w:rsid w:val="00EA172B"/>
    <w:rsid w:val="00EA1C0A"/>
    <w:rsid w:val="00EA28DE"/>
    <w:rsid w:val="00EA2C89"/>
    <w:rsid w:val="00EA3A95"/>
    <w:rsid w:val="00EA3D6A"/>
    <w:rsid w:val="00EA4753"/>
    <w:rsid w:val="00EA546A"/>
    <w:rsid w:val="00EA5CFC"/>
    <w:rsid w:val="00EB0756"/>
    <w:rsid w:val="00EB10A9"/>
    <w:rsid w:val="00EB116C"/>
    <w:rsid w:val="00EB285F"/>
    <w:rsid w:val="00EB3252"/>
    <w:rsid w:val="00EB32A6"/>
    <w:rsid w:val="00EB3689"/>
    <w:rsid w:val="00EB3FF6"/>
    <w:rsid w:val="00EB4C3C"/>
    <w:rsid w:val="00EB5570"/>
    <w:rsid w:val="00EB6845"/>
    <w:rsid w:val="00EB686A"/>
    <w:rsid w:val="00EB68BC"/>
    <w:rsid w:val="00EB69AA"/>
    <w:rsid w:val="00EB7735"/>
    <w:rsid w:val="00EB791A"/>
    <w:rsid w:val="00EB7CEB"/>
    <w:rsid w:val="00EC0588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C7FFD"/>
    <w:rsid w:val="00ED0862"/>
    <w:rsid w:val="00ED1532"/>
    <w:rsid w:val="00ED1714"/>
    <w:rsid w:val="00ED22CD"/>
    <w:rsid w:val="00ED2415"/>
    <w:rsid w:val="00ED2CB9"/>
    <w:rsid w:val="00ED4795"/>
    <w:rsid w:val="00ED4FAB"/>
    <w:rsid w:val="00ED4FC8"/>
    <w:rsid w:val="00ED55D8"/>
    <w:rsid w:val="00ED5914"/>
    <w:rsid w:val="00ED5E2B"/>
    <w:rsid w:val="00ED625B"/>
    <w:rsid w:val="00ED67C8"/>
    <w:rsid w:val="00EE0ABB"/>
    <w:rsid w:val="00EE15ED"/>
    <w:rsid w:val="00EE1953"/>
    <w:rsid w:val="00EE1ED9"/>
    <w:rsid w:val="00EE3327"/>
    <w:rsid w:val="00EE442E"/>
    <w:rsid w:val="00EE55B9"/>
    <w:rsid w:val="00EE5DCB"/>
    <w:rsid w:val="00EE6C7C"/>
    <w:rsid w:val="00EE6FAB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4D"/>
    <w:rsid w:val="00F01ACF"/>
    <w:rsid w:val="00F02D15"/>
    <w:rsid w:val="00F02DA4"/>
    <w:rsid w:val="00F03F56"/>
    <w:rsid w:val="00F04FF6"/>
    <w:rsid w:val="00F058F0"/>
    <w:rsid w:val="00F059C1"/>
    <w:rsid w:val="00F05FE8"/>
    <w:rsid w:val="00F060BB"/>
    <w:rsid w:val="00F0617C"/>
    <w:rsid w:val="00F0651E"/>
    <w:rsid w:val="00F07D9D"/>
    <w:rsid w:val="00F108DA"/>
    <w:rsid w:val="00F11842"/>
    <w:rsid w:val="00F14926"/>
    <w:rsid w:val="00F15168"/>
    <w:rsid w:val="00F16349"/>
    <w:rsid w:val="00F16563"/>
    <w:rsid w:val="00F17A13"/>
    <w:rsid w:val="00F17BD9"/>
    <w:rsid w:val="00F200A3"/>
    <w:rsid w:val="00F20570"/>
    <w:rsid w:val="00F20628"/>
    <w:rsid w:val="00F20B2F"/>
    <w:rsid w:val="00F21102"/>
    <w:rsid w:val="00F21321"/>
    <w:rsid w:val="00F21B92"/>
    <w:rsid w:val="00F21BE5"/>
    <w:rsid w:val="00F21CC0"/>
    <w:rsid w:val="00F21E32"/>
    <w:rsid w:val="00F239F2"/>
    <w:rsid w:val="00F241E3"/>
    <w:rsid w:val="00F24EA7"/>
    <w:rsid w:val="00F25715"/>
    <w:rsid w:val="00F2574D"/>
    <w:rsid w:val="00F26615"/>
    <w:rsid w:val="00F26B0F"/>
    <w:rsid w:val="00F27925"/>
    <w:rsid w:val="00F2796F"/>
    <w:rsid w:val="00F3049A"/>
    <w:rsid w:val="00F30903"/>
    <w:rsid w:val="00F31528"/>
    <w:rsid w:val="00F31762"/>
    <w:rsid w:val="00F32C94"/>
    <w:rsid w:val="00F33964"/>
    <w:rsid w:val="00F339AD"/>
    <w:rsid w:val="00F36BC4"/>
    <w:rsid w:val="00F379AA"/>
    <w:rsid w:val="00F37BC1"/>
    <w:rsid w:val="00F37EAB"/>
    <w:rsid w:val="00F401FE"/>
    <w:rsid w:val="00F409CC"/>
    <w:rsid w:val="00F40FD3"/>
    <w:rsid w:val="00F447DF"/>
    <w:rsid w:val="00F44B3E"/>
    <w:rsid w:val="00F45432"/>
    <w:rsid w:val="00F45D64"/>
    <w:rsid w:val="00F464CD"/>
    <w:rsid w:val="00F46BBA"/>
    <w:rsid w:val="00F46F69"/>
    <w:rsid w:val="00F47B03"/>
    <w:rsid w:val="00F50280"/>
    <w:rsid w:val="00F50529"/>
    <w:rsid w:val="00F512A9"/>
    <w:rsid w:val="00F54B70"/>
    <w:rsid w:val="00F5523B"/>
    <w:rsid w:val="00F55841"/>
    <w:rsid w:val="00F5602D"/>
    <w:rsid w:val="00F57253"/>
    <w:rsid w:val="00F574EF"/>
    <w:rsid w:val="00F61A77"/>
    <w:rsid w:val="00F61EA4"/>
    <w:rsid w:val="00F61EC8"/>
    <w:rsid w:val="00F62524"/>
    <w:rsid w:val="00F625AD"/>
    <w:rsid w:val="00F628C9"/>
    <w:rsid w:val="00F62BED"/>
    <w:rsid w:val="00F64640"/>
    <w:rsid w:val="00F65564"/>
    <w:rsid w:val="00F6676B"/>
    <w:rsid w:val="00F66DDC"/>
    <w:rsid w:val="00F672DE"/>
    <w:rsid w:val="00F67611"/>
    <w:rsid w:val="00F708A0"/>
    <w:rsid w:val="00F70A55"/>
    <w:rsid w:val="00F7235E"/>
    <w:rsid w:val="00F72F41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19D1"/>
    <w:rsid w:val="00F82011"/>
    <w:rsid w:val="00F826B8"/>
    <w:rsid w:val="00F83159"/>
    <w:rsid w:val="00F83C6A"/>
    <w:rsid w:val="00F83E04"/>
    <w:rsid w:val="00F84C4D"/>
    <w:rsid w:val="00F84F53"/>
    <w:rsid w:val="00F8505B"/>
    <w:rsid w:val="00F85237"/>
    <w:rsid w:val="00F852A2"/>
    <w:rsid w:val="00F85396"/>
    <w:rsid w:val="00F8566C"/>
    <w:rsid w:val="00F85E45"/>
    <w:rsid w:val="00F85EF5"/>
    <w:rsid w:val="00F87499"/>
    <w:rsid w:val="00F87BB1"/>
    <w:rsid w:val="00F87D5F"/>
    <w:rsid w:val="00F87D69"/>
    <w:rsid w:val="00F90558"/>
    <w:rsid w:val="00F90CBC"/>
    <w:rsid w:val="00F91261"/>
    <w:rsid w:val="00F91332"/>
    <w:rsid w:val="00F94BD6"/>
    <w:rsid w:val="00F9582B"/>
    <w:rsid w:val="00F96072"/>
    <w:rsid w:val="00F967E4"/>
    <w:rsid w:val="00FA0DC4"/>
    <w:rsid w:val="00FA2A5C"/>
    <w:rsid w:val="00FA2D8C"/>
    <w:rsid w:val="00FA39CC"/>
    <w:rsid w:val="00FA42B2"/>
    <w:rsid w:val="00FA4302"/>
    <w:rsid w:val="00FA445E"/>
    <w:rsid w:val="00FA5959"/>
    <w:rsid w:val="00FA5A47"/>
    <w:rsid w:val="00FA5C02"/>
    <w:rsid w:val="00FA5DBB"/>
    <w:rsid w:val="00FA5E6A"/>
    <w:rsid w:val="00FA60B2"/>
    <w:rsid w:val="00FA6209"/>
    <w:rsid w:val="00FA7D4E"/>
    <w:rsid w:val="00FB2884"/>
    <w:rsid w:val="00FB2C4A"/>
    <w:rsid w:val="00FB33D2"/>
    <w:rsid w:val="00FB3519"/>
    <w:rsid w:val="00FB354C"/>
    <w:rsid w:val="00FB3AC9"/>
    <w:rsid w:val="00FB3C5C"/>
    <w:rsid w:val="00FB784C"/>
    <w:rsid w:val="00FC0E95"/>
    <w:rsid w:val="00FC15C9"/>
    <w:rsid w:val="00FC1B11"/>
    <w:rsid w:val="00FC2669"/>
    <w:rsid w:val="00FC2B04"/>
    <w:rsid w:val="00FC2D5F"/>
    <w:rsid w:val="00FC4D21"/>
    <w:rsid w:val="00FC5417"/>
    <w:rsid w:val="00FC564B"/>
    <w:rsid w:val="00FC58A2"/>
    <w:rsid w:val="00FC7604"/>
    <w:rsid w:val="00FC7788"/>
    <w:rsid w:val="00FC7A37"/>
    <w:rsid w:val="00FC7DE5"/>
    <w:rsid w:val="00FD0ADD"/>
    <w:rsid w:val="00FD1114"/>
    <w:rsid w:val="00FD38FF"/>
    <w:rsid w:val="00FD3A4C"/>
    <w:rsid w:val="00FD3AB0"/>
    <w:rsid w:val="00FD4D61"/>
    <w:rsid w:val="00FD4EF4"/>
    <w:rsid w:val="00FD640D"/>
    <w:rsid w:val="00FD7154"/>
    <w:rsid w:val="00FD7774"/>
    <w:rsid w:val="00FE02A6"/>
    <w:rsid w:val="00FE0D07"/>
    <w:rsid w:val="00FE0D10"/>
    <w:rsid w:val="00FE158F"/>
    <w:rsid w:val="00FE1A56"/>
    <w:rsid w:val="00FE1ADB"/>
    <w:rsid w:val="00FE1FE7"/>
    <w:rsid w:val="00FE2308"/>
    <w:rsid w:val="00FE2A0C"/>
    <w:rsid w:val="00FE3E73"/>
    <w:rsid w:val="00FE40C3"/>
    <w:rsid w:val="00FE58EC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4146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6D5833"/>
    <w:pPr>
      <w:numPr>
        <w:numId w:val="12"/>
      </w:numPr>
      <w:spacing w:before="240" w:after="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6D583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260108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noProof/>
      <w:snapToGrid w:val="0"/>
      <w:color w:val="548DD4" w:themeColor="text2" w:themeTint="99"/>
      <w:w w:val="0"/>
      <w:szCs w:val="20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340D83"/>
    <w:pPr>
      <w:jc w:val="left"/>
    </w:pPr>
  </w:style>
  <w:style w:type="character" w:customStyle="1" w:styleId="TOTVSItlicoChar">
    <w:name w:val="TOTVS Itálico Char"/>
    <w:basedOn w:val="Fontepargpadro"/>
    <w:link w:val="TOTVSItlico"/>
    <w:rsid w:val="00340D83"/>
    <w:rPr>
      <w:rFonts w:ascii="Arial Narrow" w:hAnsi="Arial Narrow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duardoGomesJr/Sockets" TargetMode="External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a.queiroz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9E41A-75B7-47DF-9D73-4FDDC1F0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</Template>
  <TotalTime>4741</TotalTime>
  <Pages>16</Pages>
  <Words>1186</Words>
  <Characters>6408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7579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katia.queiroz</dc:creator>
  <cp:keywords/>
  <dc:description/>
  <cp:lastModifiedBy>Eduardo</cp:lastModifiedBy>
  <cp:revision>594</cp:revision>
  <cp:lastPrinted>2018-02-14T15:15:00Z</cp:lastPrinted>
  <dcterms:created xsi:type="dcterms:W3CDTF">2015-05-13T22:01:00Z</dcterms:created>
  <dcterms:modified xsi:type="dcterms:W3CDTF">2022-10-30T11:56:00Z</dcterms:modified>
</cp:coreProperties>
</file>